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004C" w14:textId="3FCF4CB2" w:rsidR="00345AE1" w:rsidRDefault="002F6FD6" w:rsidP="00345AE1">
      <w:pPr>
        <w:pStyle w:val="af0"/>
        <w:jc w:val="center"/>
      </w:pPr>
      <w:r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763E1A" wp14:editId="2D0412C7">
                <wp:simplePos x="0" y="0"/>
                <wp:positionH relativeFrom="column">
                  <wp:posOffset>2241289</wp:posOffset>
                </wp:positionH>
                <wp:positionV relativeFrom="paragraph">
                  <wp:posOffset>8433584</wp:posOffset>
                </wp:positionV>
                <wp:extent cx="2020570" cy="891989"/>
                <wp:effectExtent l="0" t="0" r="0" b="3810"/>
                <wp:wrapNone/>
                <wp:docPr id="5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91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DD4E12" w14:textId="21451BC0" w:rsidR="00EF5BE7" w:rsidRPr="000C7B11" w:rsidRDefault="00320C82" w:rsidP="00532135">
                            <w:pPr>
                              <w:pStyle w:val="ab"/>
                              <w:suppressAutoHyphens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развертывания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3E1A" id="Rectangle 416" o:spid="_x0000_s1026" style="position:absolute;left:0;text-align:left;margin-left:176.5pt;margin-top:664.05pt;width:159.1pt;height:70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" filled="f" stroked="f" strokeweight=".25pt">
                <v:textbox inset="1pt,1pt,1pt,1pt">
                  <w:txbxContent>
                    <w:p w14:paraId="6DDD4E12" w14:textId="21451BC0" w:rsidR="00EF5BE7" w:rsidRPr="000C7B11" w:rsidRDefault="00320C82" w:rsidP="00532135">
                      <w:pPr>
                        <w:pStyle w:val="ab"/>
                        <w:suppressAutoHyphens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развертывания</w:t>
                      </w:r>
                    </w:p>
                  </w:txbxContent>
                </v:textbox>
              </v:rect>
            </w:pict>
          </mc:Fallback>
        </mc:AlternateContent>
      </w:r>
      <w:r w:rsidR="00A4184D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C5716B" wp14:editId="7E2791F1">
                <wp:simplePos x="0" y="0"/>
                <wp:positionH relativeFrom="column">
                  <wp:posOffset>-356870</wp:posOffset>
                </wp:positionH>
                <wp:positionV relativeFrom="paragraph">
                  <wp:posOffset>8973185</wp:posOffset>
                </wp:positionV>
                <wp:extent cx="1748790" cy="166370"/>
                <wp:effectExtent l="0" t="0" r="3810" b="508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8790" cy="166370"/>
                          <a:chOff x="0" y="0"/>
                          <a:chExt cx="22117" cy="21171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48914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36" cy="2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49C9" w14:textId="34706B8E" w:rsidR="003E2A2B" w:rsidRPr="00CF7170" w:rsidRDefault="00320C82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Сазонова</w:t>
                              </w:r>
                              <w:r w:rsidR="00CF7170"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Д.В.</w:t>
                              </w:r>
                              <w:r w:rsidR="003E2A2B"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5716B" id="Group 406" o:spid="_x0000_s1027" style="position:absolute;left:0;text-align:left;margin-left:-28.1pt;margin-top:706.55pt;width:137.7pt;height:13.1pt;z-index:251682816" coordsize="22117,2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">
                <v:rect id="Rectangle 407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6EA48914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8" o:spid="_x0000_s1029" style="position:absolute;left:9281;width:12836;height:2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6E49C9" w14:textId="34706B8E" w:rsidR="003E2A2B" w:rsidRPr="00CF7170" w:rsidRDefault="00320C82" w:rsidP="00EF5BE7">
                        <w:pPr>
                          <w:pStyle w:val="ab"/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Сазонова</w:t>
                        </w:r>
                        <w:r w:rsidR="00CF7170"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Д.В.</w:t>
                        </w:r>
                        <w:r w:rsidR="003E2A2B"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34D69" w:rsidRPr="008B57C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FAEB17" wp14:editId="3B1CC455">
                <wp:simplePos x="0" y="0"/>
                <wp:positionH relativeFrom="column">
                  <wp:posOffset>4450715</wp:posOffset>
                </wp:positionH>
                <wp:positionV relativeFrom="paragraph">
                  <wp:posOffset>8724265</wp:posOffset>
                </wp:positionV>
                <wp:extent cx="201930" cy="274320"/>
                <wp:effectExtent l="0" t="0" r="0" b="0"/>
                <wp:wrapNone/>
                <wp:docPr id="6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D33B" w14:textId="5DC398F6" w:rsidR="00C620B9" w:rsidRPr="00643965" w:rsidRDefault="00C34D69">
                            <w:pP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43965"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AEB17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30" type="#_x0000_t202" style="position:absolute;left:0;text-align:left;margin-left:350.45pt;margin-top:686.9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" filled="f" stroked="f">
                <v:textbox>
                  <w:txbxContent>
                    <w:p w14:paraId="4EECD33B" w14:textId="5DC398F6" w:rsidR="00C620B9" w:rsidRPr="00643965" w:rsidRDefault="00C34D69">
                      <w:pPr>
                        <w:rPr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643965">
                        <w:rPr>
                          <w:b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32D9E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52EB374" wp14:editId="39624FE1">
                <wp:simplePos x="0" y="0"/>
                <wp:positionH relativeFrom="column">
                  <wp:posOffset>-355516</wp:posOffset>
                </wp:positionH>
                <wp:positionV relativeFrom="paragraph">
                  <wp:posOffset>9327180</wp:posOffset>
                </wp:positionV>
                <wp:extent cx="1573164" cy="174361"/>
                <wp:effectExtent l="0" t="0" r="8255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164" cy="174361"/>
                          <a:chOff x="0" y="0"/>
                          <a:chExt cx="19890" cy="22194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ACA355" w14:textId="58AC79FC" w:rsidR="00EF5BE7" w:rsidRPr="00432D9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172" y="219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89F550" w14:textId="2CEF31DE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EB374" id="Group 430" o:spid="_x0000_s1031" style="position:absolute;left:0;text-align:left;margin-left:-28pt;margin-top:734.4pt;width:123.85pt;height:13.75pt;z-index:251648000" coordsize="19890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">
                <v:rect id="Rectangle 431" o:spid="_x0000_s10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BACA355" w14:textId="58AC79FC" w:rsidR="00EF5BE7" w:rsidRPr="00432D9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32" o:spid="_x0000_s1033" style="position:absolute;left:9172;top:21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989F550" w14:textId="2CEF31DE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6AE16" wp14:editId="066C0CCB">
                <wp:simplePos x="0" y="0"/>
                <wp:positionH relativeFrom="column">
                  <wp:posOffset>2195830</wp:posOffset>
                </wp:positionH>
                <wp:positionV relativeFrom="paragraph">
                  <wp:posOffset>8434070</wp:posOffset>
                </wp:positionV>
                <wp:extent cx="4024630" cy="635"/>
                <wp:effectExtent l="0" t="0" r="0" b="0"/>
                <wp:wrapNone/>
                <wp:docPr id="61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E60D796" id="Line 4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664.1pt" to="489.8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DJB0WG4QAAAA0BAAAPAAAAZHJzL2Rvd25yZXYu&#10;eG1sTI/NTsMwEITvSLyDtUjcqEMCbRriVKgq6oFLCUhcN7GJo/gnxG4b3p5FHOA4O6OZb8vNbA07&#10;qSn03gm4XSTAlGu97F0n4O316SYHFiI6icY7JeBLBdhUlxclFtKf3Ys61bFjVOJCgQJ0jGPBeWi1&#10;shgWflSOvA8/WYwkp47LCc9Ubg1Pk2TJLfaOFjSOaqtVO9RHK8DsmnnKD0Ot94fn4fN9h/vVFoW4&#10;vpofH4BFNce/MPzgEzpUxNT4o5OBGQHZ3T2hRzKyNE+BUWS9Wi+BNb+nDHhV8v9fVN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yQdFhuEAAAANAQAADwAAAAAAAAAAAAAAAAARBAAA&#10;ZHJzL2Rvd25yZXYueG1sUEsFBgAAAAAEAAQA8wAAAB8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ABA6" wp14:editId="0446EAFB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8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B0735" w14:textId="6C05D50C" w:rsidR="00EF5BE7" w:rsidRPr="000B542E" w:rsidRDefault="00D9530F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ABA6" id="Rectangle 444" o:spid="_x0000_s1034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" filled="f" stroked="f" strokeweight=".25pt">
                <v:textbox inset="1pt,1pt,1pt,1pt">
                  <w:txbxContent>
                    <w:p w14:paraId="19DB0735" w14:textId="6C05D50C" w:rsidR="00EF5BE7" w:rsidRPr="000B542E" w:rsidRDefault="00D9530F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5369" wp14:editId="40D9ADC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5C12A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5369" id="Rectangle 443" o:spid="_x0000_s1035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" filled="f" stroked="f" strokeweight=".25pt">
                <v:textbox inset="1pt,1pt,1pt,1pt">
                  <w:txbxContent>
                    <w:p w14:paraId="3CF5C12A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C5B78" wp14:editId="7B7E02E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6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C380F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5B78" id="Rectangle 397" o:spid="_x0000_s1036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" filled="f" stroked="f" strokeweight=".25pt">
                <v:textbox inset="1pt,1pt,1pt,1pt">
                  <w:txbxContent>
                    <w:p w14:paraId="14CC380F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33383" wp14:editId="291BF458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5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C265B9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DJ46EqLAgAAZQ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99FF3" wp14:editId="44F9E7CC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989BC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9FF3" id="Rectangle 396" o:spid="_x0000_s1037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" filled="f" stroked="f" strokeweight=".25pt">
                <v:textbox inset="1pt,1pt,1pt,1pt">
                  <w:txbxContent>
                    <w:p w14:paraId="0D3989BC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E51A1" wp14:editId="6BCE6321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3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CBAAFC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Anrv/djAIAAGU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DDA6D" wp14:editId="79718819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2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3C86BF5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NFHkPCMAgAAZQ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F14A1" wp14:editId="0D472D8C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E20F64D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IiPt/GPAgAAZw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AB0B27" wp14:editId="02D7D953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0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2B5C63C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B8E5E6" wp14:editId="29586A7F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9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01FD33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TT+8jo4CAABn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FA4E9F" wp14:editId="00A7045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8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A543DFD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dljQIAAGU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EBB53" wp14:editId="274535B3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7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8C9623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29CB24" wp14:editId="4F62DB43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6F5B50D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Ak+ZgIjgIAAGc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27DDC" wp14:editId="0F231AEB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5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A541FF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C7379" wp14:editId="4E76DB72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4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AD99C2C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y6mrK44CAABn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933C" wp14:editId="29963113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3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9880558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57C4C" wp14:editId="5BDE33A5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017E740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01815" wp14:editId="4558D7FD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F1877DC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2D036" wp14:editId="75DA968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0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F33CA9" w14:textId="5AD6098E" w:rsidR="00A4184D" w:rsidRPr="00C6082D" w:rsidRDefault="00320C82" w:rsidP="00A4184D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Гончаревич Е.В</w:t>
                            </w:r>
                            <w:r w:rsidR="00986E0B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BFF2228" w14:textId="0FFDC174" w:rsidR="00EF5BE7" w:rsidRPr="0072265F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2D036" id="Rectangle 442" o:spid="_x0000_s1038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" filled="f" stroked="f" strokeweight=".25pt">
                <v:textbox inset="1pt,1pt,1pt,1pt">
                  <w:txbxContent>
                    <w:p w14:paraId="14F33CA9" w14:textId="5AD6098E" w:rsidR="00A4184D" w:rsidRPr="00C6082D" w:rsidRDefault="00320C82" w:rsidP="00A4184D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Гончаревич Е.В</w:t>
                      </w:r>
                      <w:r w:rsidR="00986E0B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1BFF2228" w14:textId="0FFDC174" w:rsidR="00EF5BE7" w:rsidRPr="0072265F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CF2D5" wp14:editId="1A8CCE1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39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F3C94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CF2D5" id="Rectangle 441" o:spid="_x0000_s1039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" filled="f" stroked="f" strokeweight=".25pt">
                <v:textbox inset="1pt,1pt,1pt,1pt">
                  <w:txbxContent>
                    <w:p w14:paraId="70F3C94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CB13BC" wp14:editId="57C0E2C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38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214C3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13BC" id="Rectangle 439" o:spid="_x0000_s1040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" filled="f" stroked="f" strokeweight=".25pt">
                <v:textbox inset="1pt,1pt,1pt,1pt">
                  <w:txbxContent>
                    <w:p w14:paraId="6F8214C3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C97B3C" wp14:editId="55897F71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37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C453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97B3C" id="Rectangle 438" o:spid="_x0000_s1041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" filled="f" stroked="f" strokeweight=".25pt">
                <v:textbox inset="1pt,1pt,1pt,1pt">
                  <w:txbxContent>
                    <w:p w14:paraId="3F5C453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EAF94E" wp14:editId="4F6AE45A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36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42D97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F94E" id="Rectangle 437" o:spid="_x0000_s1042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" filled="f" stroked="f" strokeweight=".25pt">
                <v:textbox inset="1pt,1pt,1pt,1pt">
                  <w:txbxContent>
                    <w:p w14:paraId="4E742D97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C72151" wp14:editId="3C560B59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35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BFA709F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FE36E3" wp14:editId="728C8F55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34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5F6A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E36E3" id="Rectangle 435" o:spid="_x0000_s1043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" filled="f" stroked="f" strokeweight=".25pt">
                <v:textbox inset="1pt,1pt,1pt,1pt">
                  <w:txbxContent>
                    <w:p w14:paraId="2B15F6A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63AD29" wp14:editId="2BF6CC59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33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172E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AD29" id="Rectangle 434" o:spid="_x0000_s1044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" filled="f" stroked="f" strokeweight=".25pt">
                <v:textbox inset="1pt,1pt,1pt,1pt">
                  <w:txbxContent>
                    <w:p w14:paraId="3F7172E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A2CA1" wp14:editId="21AACFC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32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7BD0C49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600446" wp14:editId="5690C22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B203BBD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972A7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743785" wp14:editId="2782A064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6985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A44F8E" w14:textId="26A1875E" w:rsidR="00A4184D" w:rsidRDefault="00A4184D" w:rsidP="00A4184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</w:t>
                            </w:r>
                            <w:r w:rsidR="00320C82"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, 2024</w:t>
                            </w:r>
                          </w:p>
                          <w:p w14:paraId="3BC87E06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43785" id="Rectangle 425" o:spid="_x0000_s1045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" filled="f" stroked="f" strokeweight=".25pt">
                <v:textbox inset="1pt,1pt,1pt,1pt">
                  <w:txbxContent>
                    <w:p w14:paraId="70A44F8E" w14:textId="26A1875E" w:rsidR="00A4184D" w:rsidRDefault="00A4184D" w:rsidP="00A4184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74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</w:t>
                      </w:r>
                      <w:r w:rsidR="00320C82"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08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, 2024</w:t>
                      </w:r>
                    </w:p>
                    <w:p w14:paraId="3BC87E06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4FE336" wp14:editId="68CC6203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9C0F077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D8ED4D" wp14:editId="34145F24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D90ACC9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92BC73" wp14:editId="74544F7B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EC82C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2BC73" id="Rectangle 422" o:spid="_x0000_s1046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" filled="f" stroked="f" strokeweight=".25pt">
                <v:textbox inset="1pt,1pt,1pt,1pt">
                  <w:txbxContent>
                    <w:p w14:paraId="6DEC82C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7A1B5E" wp14:editId="2478BE64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43A5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1B5E" id="Rectangle 421" o:spid="_x0000_s1047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" filled="f" stroked="f" strokeweight=".25pt">
                <v:textbox inset="1pt,1pt,1pt,1pt">
                  <w:txbxContent>
                    <w:p w14:paraId="50943A5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2CC29E" wp14:editId="1B32FB65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75A2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C29E" id="Rectangle 420" o:spid="_x0000_s1048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" filled="f" stroked="f" strokeweight=".25pt">
                <v:textbox inset="1pt,1pt,1pt,1pt">
                  <w:txbxContent>
                    <w:p w14:paraId="48675A2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E31CEC" wp14:editId="5CD94B4C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5CE7241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2A79FB" wp14:editId="53963DB7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C4B15F0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CA83C6" wp14:editId="052E2B29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68E42FD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73A6A68" wp14:editId="7710FF8E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24ED0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D9530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FAF54" w14:textId="36CB2791" w:rsidR="00EF5BE7" w:rsidRPr="000B542E" w:rsidRDefault="00D9530F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Блинова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A6A68" id="Group 412" o:spid="_x0000_s1049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">
                <v:rect id="Rectangle 41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5824ED0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D9530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63FAF54" w14:textId="36CB2791" w:rsidR="00EF5BE7" w:rsidRPr="000B542E" w:rsidRDefault="00D9530F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Блинова Е.А.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28DA61" wp14:editId="5C979406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254976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A6A1C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92599C7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2892676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2953511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DA61" id="Group 409" o:spid="_x0000_s1052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">
                <v:rect id="Rectangle 41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254976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FDA6A1C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92599C7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2892676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2953511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B05CD" wp14:editId="397A6D81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D5EFB80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7B426" wp14:editId="1056D7D2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EC177" w14:textId="6D4EABF4" w:rsidR="00F83691" w:rsidRPr="00830E34" w:rsidRDefault="00D9530F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986E0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3E2A2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70741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  <w:p w14:paraId="4400E40C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B426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" filled="f" stroked="f" strokeweight=".25pt">
                <v:textbox inset="1pt,1pt,1pt,1pt">
                  <w:txbxContent>
                    <w:p w14:paraId="506EC177" w14:textId="6D4EABF4" w:rsidR="00F83691" w:rsidRPr="00830E34" w:rsidRDefault="00D9530F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986E0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3E2A2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70741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  <w:p w14:paraId="4400E40C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247BD" wp14:editId="62A6FD31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06E05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247BD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" filled="f" stroked="f" strokeweight=".25pt">
                <v:textbox inset="1pt,1pt,1pt,1pt">
                  <w:txbxContent>
                    <w:p w14:paraId="44906E05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C316B" wp14:editId="7510AFEF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63D57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C316B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" filled="f" stroked="f" strokeweight=".25pt">
                <v:textbox inset="1pt,1pt,1pt,1pt">
                  <w:txbxContent>
                    <w:p w14:paraId="7B663D57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A4A67" wp14:editId="03451E8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C17B5" w14:textId="1E47F622" w:rsidR="00EF5BE7" w:rsidRPr="006A7848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A4A67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" filled="f" stroked="f" strokeweight=".25pt">
                <v:textbox inset="1pt,1pt,1pt,1pt">
                  <w:txbxContent>
                    <w:p w14:paraId="304C17B5" w14:textId="1E47F622" w:rsidR="00EF5BE7" w:rsidRPr="006A7848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0AAA3" wp14:editId="4D8EEC4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837D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0AAA3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" filled="f" stroked="f" strokeweight=".25pt">
                <v:textbox inset="1pt,1pt,1pt,1pt">
                  <w:txbxContent>
                    <w:p w14:paraId="29C837D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B786B" wp14:editId="7617A125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EBA5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B786B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" filled="f" stroked="f" strokeweight=".25pt">
                <v:textbox inset="1pt,1pt,1pt,1pt">
                  <w:txbxContent>
                    <w:p w14:paraId="5D3EBA5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E0773" wp14:editId="7AC075C1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7330606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2690B" wp14:editId="7434B59E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B6D12C4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  <w:r w:rsidR="00320C82">
        <w:rPr>
          <w:noProof/>
        </w:rPr>
        <w:drawing>
          <wp:inline distT="0" distB="0" distL="0" distR="0" wp14:anchorId="0EBE29A0" wp14:editId="31397342">
            <wp:extent cx="5911577" cy="6265628"/>
            <wp:effectExtent l="0" t="0" r="0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91" cy="62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A60" w14:textId="3B7A2206" w:rsidR="0042376C" w:rsidRPr="002F6A95" w:rsidRDefault="0042376C" w:rsidP="002F6A95">
      <w:pPr>
        <w:pStyle w:val="ab"/>
        <w:jc w:val="center"/>
        <w:rPr>
          <w:rFonts w:ascii="Times New Roman" w:hAnsi="Times New Roman"/>
          <w:lang w:val="ru-RU"/>
        </w:rPr>
      </w:pPr>
    </w:p>
    <w:sectPr w:rsidR="0042376C" w:rsidRPr="002F6A95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DBF0" w14:textId="77777777" w:rsidR="00D8475B" w:rsidRDefault="00D8475B" w:rsidP="00B9123A">
      <w:r>
        <w:separator/>
      </w:r>
    </w:p>
  </w:endnote>
  <w:endnote w:type="continuationSeparator" w:id="0">
    <w:p w14:paraId="6B66F76B" w14:textId="77777777" w:rsidR="00D8475B" w:rsidRDefault="00D8475B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13C1" w14:textId="77777777" w:rsidR="00D8475B" w:rsidRDefault="00D8475B" w:rsidP="00B9123A">
      <w:r>
        <w:separator/>
      </w:r>
    </w:p>
  </w:footnote>
  <w:footnote w:type="continuationSeparator" w:id="0">
    <w:p w14:paraId="7C7708C9" w14:textId="77777777" w:rsidR="00D8475B" w:rsidRDefault="00D8475B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08ED"/>
    <w:rsid w:val="00054043"/>
    <w:rsid w:val="000B44B5"/>
    <w:rsid w:val="000B542E"/>
    <w:rsid w:val="000C7B11"/>
    <w:rsid w:val="000E0AC0"/>
    <w:rsid w:val="000E0E90"/>
    <w:rsid w:val="000E13A2"/>
    <w:rsid w:val="00100EFD"/>
    <w:rsid w:val="00105F00"/>
    <w:rsid w:val="00116F3A"/>
    <w:rsid w:val="00121B2D"/>
    <w:rsid w:val="00141544"/>
    <w:rsid w:val="0014575B"/>
    <w:rsid w:val="00161210"/>
    <w:rsid w:val="001718B7"/>
    <w:rsid w:val="00193450"/>
    <w:rsid w:val="001B0C59"/>
    <w:rsid w:val="001B119D"/>
    <w:rsid w:val="00201050"/>
    <w:rsid w:val="00241912"/>
    <w:rsid w:val="0026794D"/>
    <w:rsid w:val="002C1278"/>
    <w:rsid w:val="002F6A95"/>
    <w:rsid w:val="002F6FD6"/>
    <w:rsid w:val="00310962"/>
    <w:rsid w:val="00315782"/>
    <w:rsid w:val="00320C82"/>
    <w:rsid w:val="00345AE1"/>
    <w:rsid w:val="00355360"/>
    <w:rsid w:val="003976CC"/>
    <w:rsid w:val="003A07AF"/>
    <w:rsid w:val="003B3F02"/>
    <w:rsid w:val="003B6EF6"/>
    <w:rsid w:val="003C7C42"/>
    <w:rsid w:val="003E1E5E"/>
    <w:rsid w:val="003E2A2B"/>
    <w:rsid w:val="003F74DF"/>
    <w:rsid w:val="004230CB"/>
    <w:rsid w:val="0042376C"/>
    <w:rsid w:val="00432D9E"/>
    <w:rsid w:val="00442AB9"/>
    <w:rsid w:val="004443A5"/>
    <w:rsid w:val="00450468"/>
    <w:rsid w:val="00471719"/>
    <w:rsid w:val="00477764"/>
    <w:rsid w:val="00494FEC"/>
    <w:rsid w:val="004A350E"/>
    <w:rsid w:val="004C7A0F"/>
    <w:rsid w:val="004D1E6A"/>
    <w:rsid w:val="004E5CC5"/>
    <w:rsid w:val="004F289C"/>
    <w:rsid w:val="004F78B5"/>
    <w:rsid w:val="00500ADB"/>
    <w:rsid w:val="00507345"/>
    <w:rsid w:val="005120B2"/>
    <w:rsid w:val="00532135"/>
    <w:rsid w:val="00550ABD"/>
    <w:rsid w:val="0058298D"/>
    <w:rsid w:val="005A51A6"/>
    <w:rsid w:val="005F240B"/>
    <w:rsid w:val="00603717"/>
    <w:rsid w:val="006125A0"/>
    <w:rsid w:val="00613435"/>
    <w:rsid w:val="00643965"/>
    <w:rsid w:val="00680357"/>
    <w:rsid w:val="00693F1D"/>
    <w:rsid w:val="006A7848"/>
    <w:rsid w:val="006B48B2"/>
    <w:rsid w:val="006B6494"/>
    <w:rsid w:val="006F744F"/>
    <w:rsid w:val="0070741E"/>
    <w:rsid w:val="0072265F"/>
    <w:rsid w:val="00732136"/>
    <w:rsid w:val="00741F81"/>
    <w:rsid w:val="007953C5"/>
    <w:rsid w:val="007A23B6"/>
    <w:rsid w:val="007C1836"/>
    <w:rsid w:val="007F3D48"/>
    <w:rsid w:val="00830E34"/>
    <w:rsid w:val="008A0212"/>
    <w:rsid w:val="008B57C4"/>
    <w:rsid w:val="008E1E56"/>
    <w:rsid w:val="00903BB1"/>
    <w:rsid w:val="00903CC6"/>
    <w:rsid w:val="0090726E"/>
    <w:rsid w:val="00921B72"/>
    <w:rsid w:val="00927C1D"/>
    <w:rsid w:val="00927DBB"/>
    <w:rsid w:val="00937430"/>
    <w:rsid w:val="00972A74"/>
    <w:rsid w:val="00986E0B"/>
    <w:rsid w:val="00987296"/>
    <w:rsid w:val="009F1746"/>
    <w:rsid w:val="009F71FC"/>
    <w:rsid w:val="00A112FE"/>
    <w:rsid w:val="00A11B9B"/>
    <w:rsid w:val="00A14063"/>
    <w:rsid w:val="00A4184D"/>
    <w:rsid w:val="00A85DCD"/>
    <w:rsid w:val="00A86E03"/>
    <w:rsid w:val="00AA1669"/>
    <w:rsid w:val="00AB494D"/>
    <w:rsid w:val="00AC64E8"/>
    <w:rsid w:val="00AD2050"/>
    <w:rsid w:val="00B027F8"/>
    <w:rsid w:val="00B14B03"/>
    <w:rsid w:val="00B30F86"/>
    <w:rsid w:val="00B36AB7"/>
    <w:rsid w:val="00B42829"/>
    <w:rsid w:val="00B71321"/>
    <w:rsid w:val="00B9123A"/>
    <w:rsid w:val="00BD4A8F"/>
    <w:rsid w:val="00C24260"/>
    <w:rsid w:val="00C34D69"/>
    <w:rsid w:val="00C523CD"/>
    <w:rsid w:val="00C620B9"/>
    <w:rsid w:val="00C71250"/>
    <w:rsid w:val="00C71D1B"/>
    <w:rsid w:val="00C96A26"/>
    <w:rsid w:val="00CB1BC0"/>
    <w:rsid w:val="00CC16A5"/>
    <w:rsid w:val="00CD416C"/>
    <w:rsid w:val="00CF7170"/>
    <w:rsid w:val="00D544E4"/>
    <w:rsid w:val="00D81DE1"/>
    <w:rsid w:val="00D8475B"/>
    <w:rsid w:val="00D9530F"/>
    <w:rsid w:val="00DA5382"/>
    <w:rsid w:val="00DD31D6"/>
    <w:rsid w:val="00DE1DE5"/>
    <w:rsid w:val="00E06A6A"/>
    <w:rsid w:val="00E10EEF"/>
    <w:rsid w:val="00E2415E"/>
    <w:rsid w:val="00E246A2"/>
    <w:rsid w:val="00E40B41"/>
    <w:rsid w:val="00E507B3"/>
    <w:rsid w:val="00E952D0"/>
    <w:rsid w:val="00EF5BE7"/>
    <w:rsid w:val="00F039FE"/>
    <w:rsid w:val="00F40286"/>
    <w:rsid w:val="00F4296F"/>
    <w:rsid w:val="00F83691"/>
    <w:rsid w:val="00F83FD1"/>
    <w:rsid w:val="00F91279"/>
    <w:rsid w:val="00FA1F39"/>
    <w:rsid w:val="00FA6B45"/>
    <w:rsid w:val="00FD1714"/>
    <w:rsid w:val="00FD35EA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EEA0E"/>
  <w15:chartTrackingRefBased/>
  <w15:docId w15:val="{027C252A-2F80-4263-BD34-774D12B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39"/>
    <w:rsid w:val="008B57C4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link w:val="ab"/>
    <w:rsid w:val="00A4184D"/>
    <w:rPr>
      <w:rFonts w:ascii="ISOCPEUR" w:hAnsi="ISOCPEUR"/>
      <w:i/>
      <w:sz w:val="28"/>
      <w:lang w:val="uk-UA"/>
    </w:rPr>
  </w:style>
  <w:style w:type="paragraph" w:styleId="af0">
    <w:name w:val="Normal (Web)"/>
    <w:basedOn w:val="a"/>
    <w:uiPriority w:val="99"/>
    <w:unhideWhenUsed/>
    <w:rsid w:val="00345AE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cp:lastModifiedBy>Eugene Goncharevich</cp:lastModifiedBy>
  <cp:revision>8</cp:revision>
  <cp:lastPrinted>2019-05-28T19:46:00Z</cp:lastPrinted>
  <dcterms:created xsi:type="dcterms:W3CDTF">2024-06-14T03:10:00Z</dcterms:created>
  <dcterms:modified xsi:type="dcterms:W3CDTF">2024-06-14T09:43:00Z</dcterms:modified>
</cp:coreProperties>
</file>