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A76D5" w14:textId="243B2FE4" w:rsidR="00403E1B" w:rsidRDefault="002F6FD6" w:rsidP="00403E1B">
      <w:pPr>
        <w:pStyle w:val="af0"/>
        <w:jc w:val="center"/>
      </w:pPr>
      <w:r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4763E1A" wp14:editId="2D0412C7">
                <wp:simplePos x="0" y="0"/>
                <wp:positionH relativeFrom="column">
                  <wp:posOffset>2241289</wp:posOffset>
                </wp:positionH>
                <wp:positionV relativeFrom="paragraph">
                  <wp:posOffset>8433584</wp:posOffset>
                </wp:positionV>
                <wp:extent cx="2020570" cy="891989"/>
                <wp:effectExtent l="0" t="0" r="0" b="3810"/>
                <wp:wrapNone/>
                <wp:docPr id="59" name="Rectangl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0570" cy="8919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DD4E12" w14:textId="57ABAF03" w:rsidR="00EF5BE7" w:rsidRPr="000C7B11" w:rsidRDefault="007F7C7B" w:rsidP="00532135">
                            <w:pPr>
                              <w:pStyle w:val="ab"/>
                              <w:suppressAutoHyphens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r w:rsidRPr="007F7C7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Блок-схема алгоритма формирования списка покупок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763E1A" id="Rectangle 416" o:spid="_x0000_s1026" style="position:absolute;left:0;text-align:left;margin-left:176.5pt;margin-top:664.05pt;width:159.1pt;height:70.2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" filled="f" stroked="f" strokeweight=".25pt">
                <v:textbox inset="1pt,1pt,1pt,1pt">
                  <w:txbxContent>
                    <w:p w14:paraId="6DDD4E12" w14:textId="57ABAF03" w:rsidR="00EF5BE7" w:rsidRPr="000C7B11" w:rsidRDefault="007F7C7B" w:rsidP="00532135">
                      <w:pPr>
                        <w:pStyle w:val="ab"/>
                        <w:suppressAutoHyphens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r w:rsidRPr="007F7C7B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Блок-схема алгоритма формирования списка покупок</w:t>
                      </w:r>
                    </w:p>
                  </w:txbxContent>
                </v:textbox>
              </v:rect>
            </w:pict>
          </mc:Fallback>
        </mc:AlternateContent>
      </w:r>
      <w:r w:rsidR="00A4184D" w:rsidRPr="008B57C4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5C5716B" wp14:editId="19DFBD6F">
                <wp:simplePos x="0" y="0"/>
                <wp:positionH relativeFrom="column">
                  <wp:posOffset>-356870</wp:posOffset>
                </wp:positionH>
                <wp:positionV relativeFrom="paragraph">
                  <wp:posOffset>8973185</wp:posOffset>
                </wp:positionV>
                <wp:extent cx="1748790" cy="166370"/>
                <wp:effectExtent l="0" t="0" r="3810" b="5080"/>
                <wp:wrapNone/>
                <wp:docPr id="10" name="Group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8790" cy="166370"/>
                          <a:chOff x="0" y="0"/>
                          <a:chExt cx="22117" cy="21171"/>
                        </a:xfrm>
                      </wpg:grpSpPr>
                      <wps:wsp>
                        <wps:cNvPr id="11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EA48914" w14:textId="77777777" w:rsidR="00EF5BE7" w:rsidRPr="006A7848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6A784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2836" cy="21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46B89C2" w14:textId="38546076" w:rsidR="00EF5BE7" w:rsidRPr="000B542E" w:rsidRDefault="007F7C7B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18"/>
                                  <w:szCs w:val="18"/>
                                  <w:lang w:val="ru-RU"/>
                                </w:rPr>
                                <w:t>Сазонова</w:t>
                              </w:r>
                              <w:r w:rsidR="00AA63B4">
                                <w:rPr>
                                  <w:rFonts w:ascii="Times New Roman" w:hAnsi="Times New Roman"/>
                                  <w:spacing w:val="-6"/>
                                  <w:sz w:val="18"/>
                                  <w:szCs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sz w:val="18"/>
                                  <w:szCs w:val="18"/>
                                  <w:lang w:val="ru-RU"/>
                                </w:rPr>
                                <w:t>Д.В.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C5716B" id="Group 406" o:spid="_x0000_s1027" style="position:absolute;left:0;text-align:left;margin-left:-28.1pt;margin-top:706.55pt;width:137.7pt;height:13.1pt;z-index:251682816" coordsize="22117,21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">
                <v:rect id="Rectangle 407" o:spid="_x0000_s102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" filled="f" stroked="f" strokeweight=".25pt">
                  <v:textbox inset="1pt,1pt,1pt,1pt">
                    <w:txbxContent>
                      <w:p w14:paraId="6EA48914" w14:textId="77777777" w:rsidR="00EF5BE7" w:rsidRPr="006A7848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6A784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408" o:spid="_x0000_s1029" style="position:absolute;left:9281;width:12836;height:21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146B89C2" w14:textId="38546076" w:rsidR="00EF5BE7" w:rsidRPr="000B542E" w:rsidRDefault="007F7C7B" w:rsidP="00EF5BE7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pacing w:val="-6"/>
                            <w:sz w:val="18"/>
                            <w:szCs w:val="18"/>
                            <w:lang w:val="ru-RU"/>
                          </w:rPr>
                          <w:t>Сазонова</w:t>
                        </w:r>
                        <w:r w:rsidR="00AA63B4">
                          <w:rPr>
                            <w:rFonts w:ascii="Times New Roman" w:hAnsi="Times New Roman"/>
                            <w:spacing w:val="-6"/>
                            <w:sz w:val="18"/>
                            <w:szCs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pacing w:val="-6"/>
                            <w:sz w:val="18"/>
                            <w:szCs w:val="18"/>
                            <w:lang w:val="ru-RU"/>
                          </w:rPr>
                          <w:t>Д.В.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34D69" w:rsidRPr="008B57C4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9FAEB17" wp14:editId="3B1CC455">
                <wp:simplePos x="0" y="0"/>
                <wp:positionH relativeFrom="column">
                  <wp:posOffset>4450715</wp:posOffset>
                </wp:positionH>
                <wp:positionV relativeFrom="paragraph">
                  <wp:posOffset>8724265</wp:posOffset>
                </wp:positionV>
                <wp:extent cx="201930" cy="274320"/>
                <wp:effectExtent l="0" t="0" r="0" b="0"/>
                <wp:wrapNone/>
                <wp:docPr id="60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ECD33B" w14:textId="5DC398F6" w:rsidR="00C620B9" w:rsidRPr="00643965" w:rsidRDefault="00C34D69">
                            <w:pPr>
                              <w:rPr>
                                <w:bCs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643965">
                              <w:rPr>
                                <w:bCs/>
                                <w:sz w:val="18"/>
                                <w:szCs w:val="18"/>
                                <w:lang w:val="ru-RU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FAEB17" id="_x0000_t202" coordsize="21600,21600" o:spt="202" path="m,l,21600r21600,l21600,xe">
                <v:stroke joinstyle="miter"/>
                <v:path gradientshapeok="t" o:connecttype="rect"/>
              </v:shapetype>
              <v:shape id="Text Box 258" o:spid="_x0000_s1030" type="#_x0000_t202" style="position:absolute;left:0;text-align:left;margin-left:350.45pt;margin-top:686.95pt;width:15.9pt;height:21.6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" filled="f" stroked="f">
                <v:textbox>
                  <w:txbxContent>
                    <w:p w14:paraId="4EECD33B" w14:textId="5DC398F6" w:rsidR="00C620B9" w:rsidRPr="00643965" w:rsidRDefault="00C34D69">
                      <w:pPr>
                        <w:rPr>
                          <w:bCs/>
                          <w:sz w:val="18"/>
                          <w:szCs w:val="18"/>
                          <w:lang w:val="ru-RU"/>
                        </w:rPr>
                      </w:pPr>
                      <w:r w:rsidRPr="00643965">
                        <w:rPr>
                          <w:bCs/>
                          <w:sz w:val="18"/>
                          <w:szCs w:val="18"/>
                          <w:lang w:val="ru-RU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  <w:r w:rsidR="00432D9E" w:rsidRPr="008B57C4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352EB374" wp14:editId="39624FE1">
                <wp:simplePos x="0" y="0"/>
                <wp:positionH relativeFrom="column">
                  <wp:posOffset>-355516</wp:posOffset>
                </wp:positionH>
                <wp:positionV relativeFrom="paragraph">
                  <wp:posOffset>9327180</wp:posOffset>
                </wp:positionV>
                <wp:extent cx="1573164" cy="174361"/>
                <wp:effectExtent l="0" t="0" r="8255" b="0"/>
                <wp:wrapNone/>
                <wp:docPr id="29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3164" cy="174361"/>
                          <a:chOff x="0" y="0"/>
                          <a:chExt cx="19890" cy="22194"/>
                        </a:xfrm>
                      </wpg:grpSpPr>
                      <wps:wsp>
                        <wps:cNvPr id="30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ACA355" w14:textId="58AC79FC" w:rsidR="00EF5BE7" w:rsidRPr="00432D9E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432"/>
                        <wps:cNvSpPr>
                          <a:spLocks noChangeArrowheads="1"/>
                        </wps:cNvSpPr>
                        <wps:spPr bwMode="auto">
                          <a:xfrm>
                            <a:off x="9172" y="219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89F550" w14:textId="2CEF31DE" w:rsidR="00EF5BE7" w:rsidRPr="00E06A6A" w:rsidRDefault="00EF5BE7" w:rsidP="00EF5BE7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2EB374" id="Group 430" o:spid="_x0000_s1031" style="position:absolute;left:0;text-align:left;margin-left:-28pt;margin-top:734.4pt;width:123.85pt;height:13.75pt;z-index:251648000" coordsize="19890,22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">
                <v:rect id="Rectangle 431" o:spid="_x0000_s103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2BACA355" w14:textId="58AC79FC" w:rsidR="00EF5BE7" w:rsidRPr="00432D9E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432" o:spid="_x0000_s1033" style="position:absolute;left:9172;top:219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1989F550" w14:textId="2CEF31DE" w:rsidR="00EF5BE7" w:rsidRPr="00E06A6A" w:rsidRDefault="00EF5BE7" w:rsidP="00EF5BE7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141544" w:rsidRPr="008B57C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F6AE16" wp14:editId="066C0CCB">
                <wp:simplePos x="0" y="0"/>
                <wp:positionH relativeFrom="column">
                  <wp:posOffset>2195830</wp:posOffset>
                </wp:positionH>
                <wp:positionV relativeFrom="paragraph">
                  <wp:posOffset>8434070</wp:posOffset>
                </wp:positionV>
                <wp:extent cx="4024630" cy="635"/>
                <wp:effectExtent l="0" t="0" r="0" b="0"/>
                <wp:wrapNone/>
                <wp:docPr id="61" name="Line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46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E60D796" id="Line 45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9pt,664.1pt" to="489.8pt,6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" strokeweight="2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75ABA6" wp14:editId="0446EAFB">
                <wp:simplePos x="0" y="0"/>
                <wp:positionH relativeFrom="column">
                  <wp:posOffset>377190</wp:posOffset>
                </wp:positionH>
                <wp:positionV relativeFrom="paragraph">
                  <wp:posOffset>9516110</wp:posOffset>
                </wp:positionV>
                <wp:extent cx="942975" cy="157480"/>
                <wp:effectExtent l="0" t="0" r="0" b="0"/>
                <wp:wrapNone/>
                <wp:docPr id="58" name="Rectangl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DB0735" w14:textId="18055E38" w:rsidR="00EF5BE7" w:rsidRPr="000B542E" w:rsidRDefault="00D9530F" w:rsidP="00EF5BE7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Нистюк О.А.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75ABA6" id="Rectangle 444" o:spid="_x0000_s1034" style="position:absolute;left:0;text-align:left;margin-left:29.7pt;margin-top:749.3pt;width:74.25pt;height:1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" filled="f" stroked="f" strokeweight=".25pt">
                <v:textbox inset="1pt,1pt,1pt,1pt">
                  <w:txbxContent>
                    <w:p w14:paraId="19DB0735" w14:textId="18055E38" w:rsidR="00EF5BE7" w:rsidRPr="000B542E" w:rsidRDefault="00D9530F" w:rsidP="00EF5BE7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Нистюк О.А.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15369" wp14:editId="40D9ADC6">
                <wp:simplePos x="0" y="0"/>
                <wp:positionH relativeFrom="column">
                  <wp:posOffset>-356870</wp:posOffset>
                </wp:positionH>
                <wp:positionV relativeFrom="paragraph">
                  <wp:posOffset>9516110</wp:posOffset>
                </wp:positionV>
                <wp:extent cx="700405" cy="157480"/>
                <wp:effectExtent l="0" t="0" r="0" b="0"/>
                <wp:wrapNone/>
                <wp:docPr id="57" name="Rectangl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40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F5C12A" w14:textId="77777777" w:rsidR="00EF5BE7" w:rsidRPr="006A7848" w:rsidRDefault="00EF5BE7" w:rsidP="00EF5BE7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B542E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 w:rsidR="006A784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B15369" id="Rectangle 443" o:spid="_x0000_s1035" style="position:absolute;left:0;text-align:left;margin-left:-28.1pt;margin-top:749.3pt;width:55.15pt;height:1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" filled="f" stroked="f" strokeweight=".25pt">
                <v:textbox inset="1pt,1pt,1pt,1pt">
                  <w:txbxContent>
                    <w:p w14:paraId="3CF5C12A" w14:textId="77777777" w:rsidR="00EF5BE7" w:rsidRPr="006A7848" w:rsidRDefault="00EF5BE7" w:rsidP="00EF5BE7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B542E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 w:rsidR="006A784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онтр.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EC5B78" wp14:editId="7B7E02ED">
                <wp:simplePos x="0" y="0"/>
                <wp:positionH relativeFrom="column">
                  <wp:posOffset>1866265</wp:posOffset>
                </wp:positionH>
                <wp:positionV relativeFrom="paragraph">
                  <wp:posOffset>8622665</wp:posOffset>
                </wp:positionV>
                <wp:extent cx="329565" cy="157480"/>
                <wp:effectExtent l="0" t="0" r="0" b="0"/>
                <wp:wrapNone/>
                <wp:docPr id="56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CC380F" w14:textId="77777777" w:rsidR="00EF5BE7" w:rsidRPr="000B542E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C5B78" id="Rectangle 397" o:spid="_x0000_s1036" style="position:absolute;left:0;text-align:left;margin-left:146.95pt;margin-top:678.95pt;width:25.95pt;height:1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" filled="f" stroked="f" strokeweight=".25pt">
                <v:textbox inset="1pt,1pt,1pt,1pt">
                  <w:txbxContent>
                    <w:p w14:paraId="14CC380F" w14:textId="77777777" w:rsidR="00EF5BE7" w:rsidRPr="000B542E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433383" wp14:editId="291BF458">
                <wp:simplePos x="0" y="0"/>
                <wp:positionH relativeFrom="column">
                  <wp:posOffset>1355725</wp:posOffset>
                </wp:positionH>
                <wp:positionV relativeFrom="paragraph">
                  <wp:posOffset>7887335</wp:posOffset>
                </wp:positionV>
                <wp:extent cx="0" cy="1978025"/>
                <wp:effectExtent l="0" t="0" r="0" b="0"/>
                <wp:wrapNone/>
                <wp:docPr id="55" name="Lin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780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0C265B9" id="Line 38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75pt,621.05pt" to="106.75pt,7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" strokeweight="2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799FF3" wp14:editId="44F9E7CC">
                <wp:simplePos x="0" y="0"/>
                <wp:positionH relativeFrom="column">
                  <wp:posOffset>1355725</wp:posOffset>
                </wp:positionH>
                <wp:positionV relativeFrom="paragraph">
                  <wp:posOffset>8616315</wp:posOffset>
                </wp:positionV>
                <wp:extent cx="505460" cy="157480"/>
                <wp:effectExtent l="0" t="0" r="0" b="0"/>
                <wp:wrapNone/>
                <wp:docPr id="54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46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989BC" w14:textId="77777777" w:rsidR="00EF5BE7" w:rsidRPr="000B542E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799FF3" id="Rectangle 396" o:spid="_x0000_s1037" style="position:absolute;left:0;text-align:left;margin-left:106.75pt;margin-top:678.45pt;width:39.8pt;height:1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" filled="f" stroked="f" strokeweight=".25pt">
                <v:textbox inset="1pt,1pt,1pt,1pt">
                  <w:txbxContent>
                    <w:p w14:paraId="0D3989BC" w14:textId="77777777" w:rsidR="00EF5BE7" w:rsidRPr="000B542E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3E51A1" wp14:editId="6BCE6321">
                <wp:simplePos x="0" y="0"/>
                <wp:positionH relativeFrom="column">
                  <wp:posOffset>-366395</wp:posOffset>
                </wp:positionH>
                <wp:positionV relativeFrom="paragraph">
                  <wp:posOffset>8604885</wp:posOffset>
                </wp:positionV>
                <wp:extent cx="2572385" cy="0"/>
                <wp:effectExtent l="0" t="0" r="0" b="0"/>
                <wp:wrapNone/>
                <wp:docPr id="53" name="Lin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23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25CBAAFC" id="Line 40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77.55pt" to="173.7pt,6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" strokeweight="2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BDDA6D" wp14:editId="79718819">
                <wp:simplePos x="0" y="0"/>
                <wp:positionH relativeFrom="column">
                  <wp:posOffset>-361315</wp:posOffset>
                </wp:positionH>
                <wp:positionV relativeFrom="paragraph">
                  <wp:posOffset>8785860</wp:posOffset>
                </wp:positionV>
                <wp:extent cx="2558415" cy="0"/>
                <wp:effectExtent l="0" t="0" r="0" b="0"/>
                <wp:wrapNone/>
                <wp:docPr id="52" name="Lin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841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63C86BF5" id="Line 40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5pt,691.8pt" to="173pt,6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" strokeweight="2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7F14A1" wp14:editId="0D472D8C">
                <wp:simplePos x="0" y="0"/>
                <wp:positionH relativeFrom="column">
                  <wp:posOffset>-366395</wp:posOffset>
                </wp:positionH>
                <wp:positionV relativeFrom="paragraph">
                  <wp:posOffset>8420735</wp:posOffset>
                </wp:positionV>
                <wp:extent cx="2580005" cy="635"/>
                <wp:effectExtent l="0" t="0" r="0" b="0"/>
                <wp:wrapNone/>
                <wp:docPr id="51" name="Lin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00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7E20F64D" id="Line 44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63.05pt" to="174.3pt,6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" strokeweight="1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EAB0B27" wp14:editId="02D7D953">
                <wp:simplePos x="0" y="0"/>
                <wp:positionH relativeFrom="column">
                  <wp:posOffset>-366395</wp:posOffset>
                </wp:positionH>
                <wp:positionV relativeFrom="paragraph">
                  <wp:posOffset>8065135</wp:posOffset>
                </wp:positionV>
                <wp:extent cx="2580005" cy="0"/>
                <wp:effectExtent l="0" t="0" r="0" b="0"/>
                <wp:wrapNone/>
                <wp:docPr id="50" name="Lin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00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02B5C63C" id="Line 427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35.05pt" to="174.3pt,6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" strokeweight="1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DB8E5E6" wp14:editId="29586A7F">
                <wp:simplePos x="0" y="0"/>
                <wp:positionH relativeFrom="column">
                  <wp:posOffset>-366395</wp:posOffset>
                </wp:positionH>
                <wp:positionV relativeFrom="paragraph">
                  <wp:posOffset>8244840</wp:posOffset>
                </wp:positionV>
                <wp:extent cx="2551430" cy="635"/>
                <wp:effectExtent l="0" t="0" r="0" b="0"/>
                <wp:wrapNone/>
                <wp:docPr id="49" name="Lin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143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201FD33" id="Line 428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49.2pt" to="172.05pt,6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" strokeweight="1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FFA4E9F" wp14:editId="00A7045B">
                <wp:simplePos x="0" y="0"/>
                <wp:positionH relativeFrom="column">
                  <wp:posOffset>-366395</wp:posOffset>
                </wp:positionH>
                <wp:positionV relativeFrom="paragraph">
                  <wp:posOffset>8964930</wp:posOffset>
                </wp:positionV>
                <wp:extent cx="2572385" cy="0"/>
                <wp:effectExtent l="0" t="0" r="0" b="0"/>
                <wp:wrapNone/>
                <wp:docPr id="48" name="Lin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23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7A543DFD" id="Line 429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05.9pt" to="173.7pt,7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" strokeweight="1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5EBB53" wp14:editId="274535B3">
                <wp:simplePos x="0" y="0"/>
                <wp:positionH relativeFrom="column">
                  <wp:posOffset>-366395</wp:posOffset>
                </wp:positionH>
                <wp:positionV relativeFrom="paragraph">
                  <wp:posOffset>9679940</wp:posOffset>
                </wp:positionV>
                <wp:extent cx="2557145" cy="5080"/>
                <wp:effectExtent l="0" t="0" r="0" b="0"/>
                <wp:wrapNone/>
                <wp:docPr id="47" name="Lin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57145" cy="50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A8C9623" id="Line 39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62.2pt" to="172.5pt,7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" strokeweight="1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529CB24" wp14:editId="4F62DB43">
                <wp:simplePos x="0" y="0"/>
                <wp:positionH relativeFrom="column">
                  <wp:posOffset>2190750</wp:posOffset>
                </wp:positionH>
                <wp:positionV relativeFrom="paragraph">
                  <wp:posOffset>9324975</wp:posOffset>
                </wp:positionV>
                <wp:extent cx="4024630" cy="635"/>
                <wp:effectExtent l="0" t="0" r="0" b="0"/>
                <wp:wrapNone/>
                <wp:docPr id="46" name="Lin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46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66F5B50D" id="Line 418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734.25pt" to="489.4pt,7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" strokeweight="2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827DDC" wp14:editId="0F231AEB">
                <wp:simplePos x="0" y="0"/>
                <wp:positionH relativeFrom="column">
                  <wp:posOffset>-366395</wp:posOffset>
                </wp:positionH>
                <wp:positionV relativeFrom="paragraph">
                  <wp:posOffset>9499600</wp:posOffset>
                </wp:positionV>
                <wp:extent cx="2572385" cy="5715"/>
                <wp:effectExtent l="0" t="0" r="0" b="0"/>
                <wp:wrapNone/>
                <wp:docPr id="45" name="Lin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72385" cy="57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BA541FF" id="Line 39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48pt" to="173.7pt,7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" strokeweight="1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CC7379" wp14:editId="4E76DB72">
                <wp:simplePos x="0" y="0"/>
                <wp:positionH relativeFrom="column">
                  <wp:posOffset>-366395</wp:posOffset>
                </wp:positionH>
                <wp:positionV relativeFrom="paragraph">
                  <wp:posOffset>9324340</wp:posOffset>
                </wp:positionV>
                <wp:extent cx="2563495" cy="635"/>
                <wp:effectExtent l="0" t="0" r="0" b="0"/>
                <wp:wrapNone/>
                <wp:docPr id="44" name="Lin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349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AD99C2C" id="Line 40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34.2pt" to="173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" strokeweight="1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CD933C" wp14:editId="29963113">
                <wp:simplePos x="0" y="0"/>
                <wp:positionH relativeFrom="column">
                  <wp:posOffset>-370840</wp:posOffset>
                </wp:positionH>
                <wp:positionV relativeFrom="paragraph">
                  <wp:posOffset>9144635</wp:posOffset>
                </wp:positionV>
                <wp:extent cx="2561590" cy="3175"/>
                <wp:effectExtent l="0" t="0" r="0" b="0"/>
                <wp:wrapNone/>
                <wp:docPr id="43" name="Lin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61590" cy="31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9880558" id="Line 40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2pt,720.05pt" to="172.5pt,7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" strokeweight="1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E57C4C" wp14:editId="5BDE33A5">
                <wp:simplePos x="0" y="0"/>
                <wp:positionH relativeFrom="column">
                  <wp:posOffset>1861185</wp:posOffset>
                </wp:positionH>
                <wp:positionV relativeFrom="paragraph">
                  <wp:posOffset>7875270</wp:posOffset>
                </wp:positionV>
                <wp:extent cx="14605" cy="1979295"/>
                <wp:effectExtent l="0" t="0" r="0" b="0"/>
                <wp:wrapNone/>
                <wp:docPr id="42" name="Lin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05" cy="197929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017E740" id="Line 38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55pt,620.1pt" to="147.7pt,7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" strokeweight="2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701815" wp14:editId="4558D7FD">
                <wp:simplePos x="0" y="0"/>
                <wp:positionH relativeFrom="column">
                  <wp:posOffset>2201545</wp:posOffset>
                </wp:positionH>
                <wp:positionV relativeFrom="paragraph">
                  <wp:posOffset>7887335</wp:posOffset>
                </wp:positionV>
                <wp:extent cx="4445" cy="1983740"/>
                <wp:effectExtent l="0" t="0" r="0" b="0"/>
                <wp:wrapNone/>
                <wp:docPr id="41" name="Lin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45" cy="1983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3F1877DC" id="Line 390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35pt,621.05pt" to="173.7pt,7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" strokeweight="2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62D036" wp14:editId="75DA9682">
                <wp:simplePos x="0" y="0"/>
                <wp:positionH relativeFrom="column">
                  <wp:posOffset>377190</wp:posOffset>
                </wp:positionH>
                <wp:positionV relativeFrom="paragraph">
                  <wp:posOffset>8794115</wp:posOffset>
                </wp:positionV>
                <wp:extent cx="1049020" cy="157480"/>
                <wp:effectExtent l="0" t="0" r="0" b="0"/>
                <wp:wrapNone/>
                <wp:docPr id="40" name="Rectangl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902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FF2228" w14:textId="6155EC3A" w:rsidR="00EF5BE7" w:rsidRPr="0072265F" w:rsidRDefault="007F7C7B" w:rsidP="00EF5BE7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Гончаревич Е.В.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62D036" id="Rectangle 442" o:spid="_x0000_s1038" style="position:absolute;left:0;text-align:left;margin-left:29.7pt;margin-top:692.45pt;width:82.6pt;height:1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" filled="f" stroked="f" strokeweight=".25pt">
                <v:textbox inset="1pt,1pt,1pt,1pt">
                  <w:txbxContent>
                    <w:p w14:paraId="1BFF2228" w14:textId="6155EC3A" w:rsidR="00EF5BE7" w:rsidRPr="0072265F" w:rsidRDefault="007F7C7B" w:rsidP="00EF5BE7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Гончаревич Е.В.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CCF2D5" wp14:editId="1A8CCE17">
                <wp:simplePos x="0" y="0"/>
                <wp:positionH relativeFrom="column">
                  <wp:posOffset>-356870</wp:posOffset>
                </wp:positionH>
                <wp:positionV relativeFrom="paragraph">
                  <wp:posOffset>8794115</wp:posOffset>
                </wp:positionV>
                <wp:extent cx="676275" cy="157480"/>
                <wp:effectExtent l="0" t="0" r="0" b="0"/>
                <wp:wrapNone/>
                <wp:docPr id="39" name="Rectangl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F3C940" w14:textId="77777777" w:rsidR="00EF5BE7" w:rsidRPr="006A7848" w:rsidRDefault="00EF5BE7" w:rsidP="00EF5BE7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B542E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CCF2D5" id="Rectangle 441" o:spid="_x0000_s1039" style="position:absolute;left:0;text-align:left;margin-left:-28.1pt;margin-top:692.45pt;width:53.25pt;height:12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" filled="f" stroked="f" strokeweight=".25pt">
                <v:textbox inset="1pt,1pt,1pt,1pt">
                  <w:txbxContent>
                    <w:p w14:paraId="70F3C940" w14:textId="77777777" w:rsidR="00EF5BE7" w:rsidRPr="006A7848" w:rsidRDefault="00EF5BE7" w:rsidP="00EF5BE7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B542E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6CB13BC" wp14:editId="57C0E2CB">
                <wp:simplePos x="0" y="0"/>
                <wp:positionH relativeFrom="column">
                  <wp:posOffset>5426075</wp:posOffset>
                </wp:positionH>
                <wp:positionV relativeFrom="paragraph">
                  <wp:posOffset>8792210</wp:posOffset>
                </wp:positionV>
                <wp:extent cx="766445" cy="157480"/>
                <wp:effectExtent l="0" t="0" r="0" b="0"/>
                <wp:wrapNone/>
                <wp:docPr id="38" name="Rectangl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8214C3" w14:textId="77777777" w:rsidR="00EF5BE7" w:rsidRPr="00E06A6A" w:rsidRDefault="00EF5BE7" w:rsidP="00EF5BE7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CB13BC" id="Rectangle 439" o:spid="_x0000_s1040" style="position:absolute;left:0;text-align:left;margin-left:427.25pt;margin-top:692.3pt;width:60.35pt;height:12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" filled="f" stroked="f" strokeweight=".25pt">
                <v:textbox inset="1pt,1pt,1pt,1pt">
                  <w:txbxContent>
                    <w:p w14:paraId="6F8214C3" w14:textId="77777777" w:rsidR="00EF5BE7" w:rsidRPr="00E06A6A" w:rsidRDefault="00EF5BE7" w:rsidP="00EF5BE7">
                      <w:pPr>
                        <w:pStyle w:val="ab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DC97B3C" wp14:editId="55897F71">
                <wp:simplePos x="0" y="0"/>
                <wp:positionH relativeFrom="column">
                  <wp:posOffset>4883150</wp:posOffset>
                </wp:positionH>
                <wp:positionV relativeFrom="paragraph">
                  <wp:posOffset>8792210</wp:posOffset>
                </wp:positionV>
                <wp:extent cx="485775" cy="157480"/>
                <wp:effectExtent l="0" t="0" r="0" b="0"/>
                <wp:wrapNone/>
                <wp:docPr id="37" name="Rectangl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5C4532" w14:textId="77777777" w:rsidR="00EF5BE7" w:rsidRPr="00E06A6A" w:rsidRDefault="00EF5BE7" w:rsidP="00EF5BE7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C97B3C" id="Rectangle 438" o:spid="_x0000_s1041" style="position:absolute;left:0;text-align:left;margin-left:384.5pt;margin-top:692.3pt;width:38.25pt;height:12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" filled="f" stroked="f" strokeweight=".25pt">
                <v:textbox inset="1pt,1pt,1pt,1pt">
                  <w:txbxContent>
                    <w:p w14:paraId="3F5C4532" w14:textId="77777777" w:rsidR="00EF5BE7" w:rsidRPr="00E06A6A" w:rsidRDefault="00EF5BE7" w:rsidP="00EF5BE7">
                      <w:pPr>
                        <w:pStyle w:val="ab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6EAF94E" wp14:editId="4F6AE45A">
                <wp:simplePos x="0" y="0"/>
                <wp:positionH relativeFrom="column">
                  <wp:posOffset>2190750</wp:posOffset>
                </wp:positionH>
                <wp:positionV relativeFrom="paragraph">
                  <wp:posOffset>9363710</wp:posOffset>
                </wp:positionV>
                <wp:extent cx="2072640" cy="467360"/>
                <wp:effectExtent l="0" t="0" r="0" b="0"/>
                <wp:wrapNone/>
                <wp:docPr id="36" name="Rectangl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2640" cy="46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42D97" w14:textId="77777777" w:rsidR="00EF5BE7" w:rsidRPr="00E06A6A" w:rsidRDefault="00EF5BE7" w:rsidP="00EF5BE7">
                            <w:pPr>
                              <w:pStyle w:val="ab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AF94E" id="Rectangle 437" o:spid="_x0000_s1042" style="position:absolute;left:0;text-align:left;margin-left:172.5pt;margin-top:737.3pt;width:163.2pt;height:36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" filled="f" stroked="f" strokeweight=".25pt">
                <v:textbox inset="1pt,1pt,1pt,1pt">
                  <w:txbxContent>
                    <w:p w14:paraId="4E742D97" w14:textId="77777777" w:rsidR="00EF5BE7" w:rsidRPr="00E06A6A" w:rsidRDefault="00EF5BE7" w:rsidP="00EF5BE7">
                      <w:pPr>
                        <w:pStyle w:val="ab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2C72151" wp14:editId="3C560B59">
                <wp:simplePos x="0" y="0"/>
                <wp:positionH relativeFrom="column">
                  <wp:posOffset>5031105</wp:posOffset>
                </wp:positionH>
                <wp:positionV relativeFrom="paragraph">
                  <wp:posOffset>9149080</wp:posOffset>
                </wp:positionV>
                <wp:extent cx="635" cy="172085"/>
                <wp:effectExtent l="0" t="0" r="0" b="0"/>
                <wp:wrapNone/>
                <wp:docPr id="35" name="Lin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20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0BFA709F" id="Line 436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15pt,720.4pt" to="396.2pt,7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" strokeweight="2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BFE36E3" wp14:editId="728C8F55">
                <wp:simplePos x="0" y="0"/>
                <wp:positionH relativeFrom="column">
                  <wp:posOffset>5426075</wp:posOffset>
                </wp:positionH>
                <wp:positionV relativeFrom="paragraph">
                  <wp:posOffset>8439785</wp:posOffset>
                </wp:positionV>
                <wp:extent cx="766445" cy="157480"/>
                <wp:effectExtent l="0" t="0" r="0" b="0"/>
                <wp:wrapNone/>
                <wp:docPr id="34" name="Rectangl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15F6AB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E36E3" id="Rectangle 435" o:spid="_x0000_s1043" style="position:absolute;left:0;text-align:left;margin-left:427.25pt;margin-top:664.55pt;width:60.35pt;height:12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" filled="f" stroked="f" strokeweight=".25pt">
                <v:textbox inset="1pt,1pt,1pt,1pt">
                  <w:txbxContent>
                    <w:p w14:paraId="2B15F6AB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563AD29" wp14:editId="2BF6CC59">
                <wp:simplePos x="0" y="0"/>
                <wp:positionH relativeFrom="column">
                  <wp:posOffset>4883150</wp:posOffset>
                </wp:positionH>
                <wp:positionV relativeFrom="paragraph">
                  <wp:posOffset>8439785</wp:posOffset>
                </wp:positionV>
                <wp:extent cx="485775" cy="157480"/>
                <wp:effectExtent l="0" t="0" r="0" b="0"/>
                <wp:wrapNone/>
                <wp:docPr id="33" name="Rectangl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7172E8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63AD29" id="Rectangle 434" o:spid="_x0000_s1044" style="position:absolute;left:0;text-align:left;margin-left:384.5pt;margin-top:664.55pt;width:38.25pt;height:12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" filled="f" stroked="f" strokeweight=".25pt">
                <v:textbox inset="1pt,1pt,1pt,1pt">
                  <w:txbxContent>
                    <w:p w14:paraId="3F7172E8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60A2CA1" wp14:editId="21AACFCA">
                <wp:simplePos x="0" y="0"/>
                <wp:positionH relativeFrom="column">
                  <wp:posOffset>4851400</wp:posOffset>
                </wp:positionH>
                <wp:positionV relativeFrom="paragraph">
                  <wp:posOffset>8429625</wp:posOffset>
                </wp:positionV>
                <wp:extent cx="1905" cy="710565"/>
                <wp:effectExtent l="0" t="0" r="0" b="0"/>
                <wp:wrapNone/>
                <wp:docPr id="32" name="Lin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7105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7BD0C49" id="Line 433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663.75pt" to="382.1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" strokeweight="2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8600446" wp14:editId="5690C220">
                <wp:simplePos x="0" y="0"/>
                <wp:positionH relativeFrom="column">
                  <wp:posOffset>-366395</wp:posOffset>
                </wp:positionH>
                <wp:positionV relativeFrom="paragraph">
                  <wp:posOffset>7884795</wp:posOffset>
                </wp:positionV>
                <wp:extent cx="6577965" cy="635"/>
                <wp:effectExtent l="0" t="0" r="0" b="0"/>
                <wp:wrapNone/>
                <wp:docPr id="28" name="Lin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79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2B203BBD" id="Line 426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20.85pt" to="489.1pt,6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" strokeweight="2pt"/>
            </w:pict>
          </mc:Fallback>
        </mc:AlternateContent>
      </w:r>
      <w:r w:rsidR="00972A7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A743785" wp14:editId="2782A064">
                <wp:simplePos x="0" y="0"/>
                <wp:positionH relativeFrom="column">
                  <wp:posOffset>4339590</wp:posOffset>
                </wp:positionH>
                <wp:positionV relativeFrom="paragraph">
                  <wp:posOffset>9468485</wp:posOffset>
                </wp:positionV>
                <wp:extent cx="1847850" cy="224155"/>
                <wp:effectExtent l="0" t="0" r="0" b="6985"/>
                <wp:wrapNone/>
                <wp:docPr id="27" name="Rectangl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A44F8E" w14:textId="33D5DF18" w:rsidR="00A4184D" w:rsidRDefault="00A4184D" w:rsidP="00A4184D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18"/>
                                <w:lang w:val="en-US"/>
                              </w:rPr>
                              <w:t>74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18"/>
                                <w:lang w:val="ru-RU"/>
                              </w:rPr>
                              <w:t>21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18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18"/>
                                <w:lang w:val="ru-RU"/>
                              </w:rPr>
                              <w:t>0</w:t>
                            </w:r>
                            <w:r w:rsidR="007F7C7B">
                              <w:rPr>
                                <w:rFonts w:ascii="Times New Roman" w:hAnsi="Times New Roman"/>
                                <w:sz w:val="24"/>
                                <w:szCs w:val="18"/>
                                <w:lang w:val="ru-RU"/>
                              </w:rPr>
                              <w:t>08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  <w:lang w:val="ru-RU"/>
                              </w:rPr>
                              <w:t>, 2024</w:t>
                            </w:r>
                          </w:p>
                          <w:p w14:paraId="3BC87E06" w14:textId="77777777" w:rsidR="00EF5BE7" w:rsidRPr="00F039FE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743785" id="Rectangle 425" o:spid="_x0000_s1045" style="position:absolute;left:0;text-align:left;margin-left:341.7pt;margin-top:745.55pt;width:145.5pt;height:17.6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" filled="f" stroked="f" strokeweight=".25pt">
                <v:textbox inset="1pt,1pt,1pt,1pt">
                  <w:txbxContent>
                    <w:p w14:paraId="70A44F8E" w14:textId="33D5DF18" w:rsidR="00A4184D" w:rsidRDefault="00A4184D" w:rsidP="00A4184D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18"/>
                          <w:lang w:val="en-US"/>
                        </w:rPr>
                        <w:t>74</w:t>
                      </w:r>
                      <w:r>
                        <w:rPr>
                          <w:rFonts w:ascii="Times New Roman" w:hAnsi="Times New Roman"/>
                          <w:sz w:val="24"/>
                          <w:szCs w:val="18"/>
                          <w:lang w:val="ru-RU"/>
                        </w:rPr>
                        <w:t>21</w:t>
                      </w:r>
                      <w:r>
                        <w:rPr>
                          <w:rFonts w:ascii="Times New Roman" w:hAnsi="Times New Roman"/>
                          <w:sz w:val="24"/>
                          <w:szCs w:val="18"/>
                          <w:lang w:val="en-US"/>
                        </w:rPr>
                        <w:t>8</w:t>
                      </w:r>
                      <w:r>
                        <w:rPr>
                          <w:rFonts w:ascii="Times New Roman" w:hAnsi="Times New Roman"/>
                          <w:sz w:val="24"/>
                          <w:szCs w:val="18"/>
                          <w:lang w:val="ru-RU"/>
                        </w:rPr>
                        <w:t>0</w:t>
                      </w:r>
                      <w:r w:rsidR="007F7C7B">
                        <w:rPr>
                          <w:rFonts w:ascii="Times New Roman" w:hAnsi="Times New Roman"/>
                          <w:sz w:val="24"/>
                          <w:szCs w:val="18"/>
                          <w:lang w:val="ru-RU"/>
                        </w:rPr>
                        <w:t>08</w:t>
                      </w: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  <w:shd w:val="clear" w:color="auto" w:fill="FFFFFF"/>
                          <w:lang w:val="ru-RU"/>
                        </w:rPr>
                        <w:t>, 2024</w:t>
                      </w:r>
                    </w:p>
                    <w:p w14:paraId="3BC87E06" w14:textId="77777777" w:rsidR="00EF5BE7" w:rsidRPr="00F039FE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94FE336" wp14:editId="68CC6203">
                <wp:simplePos x="0" y="0"/>
                <wp:positionH relativeFrom="column">
                  <wp:posOffset>4671060</wp:posOffset>
                </wp:positionH>
                <wp:positionV relativeFrom="paragraph">
                  <wp:posOffset>8615680</wp:posOffset>
                </wp:positionV>
                <wp:extent cx="635" cy="524510"/>
                <wp:effectExtent l="0" t="0" r="0" b="0"/>
                <wp:wrapNone/>
                <wp:docPr id="26" name="Lin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45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9C0F077" id="Line 424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678.4pt" to="367.8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" strokeweight="1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3D8ED4D" wp14:editId="34145F24">
                <wp:simplePos x="0" y="0"/>
                <wp:positionH relativeFrom="column">
                  <wp:posOffset>4491355</wp:posOffset>
                </wp:positionH>
                <wp:positionV relativeFrom="paragraph">
                  <wp:posOffset>8615680</wp:posOffset>
                </wp:positionV>
                <wp:extent cx="635" cy="524510"/>
                <wp:effectExtent l="0" t="0" r="0" b="0"/>
                <wp:wrapNone/>
                <wp:docPr id="25" name="Lin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45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D90ACC9" id="Line 423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65pt,678.4pt" to="353.7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" strokeweight="1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C92BC73" wp14:editId="74544F7B">
                <wp:simplePos x="0" y="0"/>
                <wp:positionH relativeFrom="column">
                  <wp:posOffset>5529580</wp:posOffset>
                </wp:positionH>
                <wp:positionV relativeFrom="paragraph">
                  <wp:posOffset>9158605</wp:posOffset>
                </wp:positionV>
                <wp:extent cx="510540" cy="157480"/>
                <wp:effectExtent l="0" t="0" r="0" b="0"/>
                <wp:wrapNone/>
                <wp:docPr id="24" name="Rectangl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EC82CB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92BC73" id="Rectangle 422" o:spid="_x0000_s1046" style="position:absolute;left:0;text-align:left;margin-left:435.4pt;margin-top:721.15pt;width:40.2pt;height:12.4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" filled="f" stroked="f" strokeweight=".25pt">
                <v:textbox inset="1pt,1pt,1pt,1pt">
                  <w:txbxContent>
                    <w:p w14:paraId="6DEC82CB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17A1B5E" wp14:editId="2478BE64">
                <wp:simplePos x="0" y="0"/>
                <wp:positionH relativeFrom="column">
                  <wp:posOffset>5049520</wp:posOffset>
                </wp:positionH>
                <wp:positionV relativeFrom="paragraph">
                  <wp:posOffset>9158605</wp:posOffset>
                </wp:positionV>
                <wp:extent cx="485775" cy="157480"/>
                <wp:effectExtent l="0" t="0" r="0" b="0"/>
                <wp:wrapNone/>
                <wp:docPr id="23" name="Rectangl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943A58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7A1B5E" id="Rectangle 421" o:spid="_x0000_s1047" style="position:absolute;left:0;text-align:left;margin-left:397.6pt;margin-top:721.15pt;width:38.25pt;height:12.4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" filled="f" stroked="f" strokeweight=".25pt">
                <v:textbox inset="1pt,1pt,1pt,1pt">
                  <w:txbxContent>
                    <w:p w14:paraId="50943A58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72CC29E" wp14:editId="1B32FB65">
                <wp:simplePos x="0" y="0"/>
                <wp:positionH relativeFrom="column">
                  <wp:posOffset>4339590</wp:posOffset>
                </wp:positionH>
                <wp:positionV relativeFrom="paragraph">
                  <wp:posOffset>8439785</wp:posOffset>
                </wp:positionV>
                <wp:extent cx="485775" cy="157480"/>
                <wp:effectExtent l="0" t="0" r="0" b="0"/>
                <wp:wrapNone/>
                <wp:docPr id="22" name="Rectangl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675A2D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2CC29E" id="Rectangle 420" o:spid="_x0000_s1048" style="position:absolute;left:0;text-align:left;margin-left:341.7pt;margin-top:664.55pt;width:38.25pt;height:12.4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" filled="f" stroked="f" strokeweight=".25pt">
                <v:textbox inset="1pt,1pt,1pt,1pt">
                  <w:txbxContent>
                    <w:p w14:paraId="48675A2D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DE31CEC" wp14:editId="5CD94B4C">
                <wp:simplePos x="0" y="0"/>
                <wp:positionH relativeFrom="column">
                  <wp:posOffset>5389880</wp:posOffset>
                </wp:positionH>
                <wp:positionV relativeFrom="paragraph">
                  <wp:posOffset>8434705</wp:posOffset>
                </wp:positionV>
                <wp:extent cx="1905" cy="705485"/>
                <wp:effectExtent l="0" t="0" r="0" b="0"/>
                <wp:wrapNone/>
                <wp:docPr id="21" name="Lin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7054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45CE7241" id="Line 419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4pt,664.15pt" to="424.5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" strokeweight="2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72A79FB" wp14:editId="53963DB7">
                <wp:simplePos x="0" y="0"/>
                <wp:positionH relativeFrom="column">
                  <wp:posOffset>4315460</wp:posOffset>
                </wp:positionH>
                <wp:positionV relativeFrom="paragraph">
                  <wp:posOffset>9145270</wp:posOffset>
                </wp:positionV>
                <wp:extent cx="1900555" cy="635"/>
                <wp:effectExtent l="0" t="0" r="0" b="0"/>
                <wp:wrapNone/>
                <wp:docPr id="20" name="Lin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055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6C4B15F0" id="Line 417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8pt,720.1pt" to="489.45pt,7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" strokeweight="2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5CA83C6" wp14:editId="052E2B29">
                <wp:simplePos x="0" y="0"/>
                <wp:positionH relativeFrom="column">
                  <wp:posOffset>4311015</wp:posOffset>
                </wp:positionH>
                <wp:positionV relativeFrom="paragraph">
                  <wp:posOffset>8434705</wp:posOffset>
                </wp:positionV>
                <wp:extent cx="635" cy="1419860"/>
                <wp:effectExtent l="0" t="0" r="0" b="0"/>
                <wp:wrapNone/>
                <wp:docPr id="19" name="Lin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4198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568E42FD" id="Line 415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45pt,664.15pt" to="339.5pt,7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MIukAIAAGcFAAAOAAAAZHJzL2Uyb0RvYy54bWysVFFvmzAQfp+0/2D5nQIJ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" strokeweight="2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573A6A68" wp14:editId="7710FF8E">
                <wp:simplePos x="0" y="0"/>
                <wp:positionH relativeFrom="column">
                  <wp:posOffset>-356870</wp:posOffset>
                </wp:positionH>
                <wp:positionV relativeFrom="paragraph">
                  <wp:posOffset>9692005</wp:posOffset>
                </wp:positionV>
                <wp:extent cx="1581785" cy="157480"/>
                <wp:effectExtent l="0" t="0" r="0" b="0"/>
                <wp:wrapNone/>
                <wp:docPr id="16" name="Group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17" name="Rectangle 4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824ED0" w14:textId="77777777" w:rsidR="00EF5BE7" w:rsidRPr="006A7848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="00D9530F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Утв</w:t>
                              </w:r>
                              <w:r w:rsidRPr="006A784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63FAF54" w14:textId="20FC4B89" w:rsidR="00EF5BE7" w:rsidRPr="000B542E" w:rsidRDefault="00D9530F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Блинова Е.А.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3A6A68" id="Group 412" o:spid="_x0000_s1049" style="position:absolute;left:0;text-align:left;margin-left:-28.1pt;margin-top:763.15pt;width:124.55pt;height:12.4pt;z-index:25163161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">
                <v:rect id="Rectangle 413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25824ED0" w14:textId="77777777" w:rsidR="00EF5BE7" w:rsidRPr="006A7848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="00D9530F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Утв</w:t>
                        </w:r>
                        <w:r w:rsidRPr="006A784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14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563FAF54" w14:textId="20FC4B89" w:rsidR="00EF5BE7" w:rsidRPr="000B542E" w:rsidRDefault="00D9530F" w:rsidP="00EF5BE7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Блинова Е.А.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228DA61" wp14:editId="5C979406">
                <wp:simplePos x="0" y="0"/>
                <wp:positionH relativeFrom="column">
                  <wp:posOffset>-356870</wp:posOffset>
                </wp:positionH>
                <wp:positionV relativeFrom="paragraph">
                  <wp:posOffset>9149715</wp:posOffset>
                </wp:positionV>
                <wp:extent cx="1581785" cy="157480"/>
                <wp:effectExtent l="0" t="0" r="0" b="0"/>
                <wp:wrapNone/>
                <wp:docPr id="13" name="Group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14" name="Rectangle 4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254976" w14:textId="77777777" w:rsidR="00EF5BE7" w:rsidRPr="006A7848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DA6A1C" w14:textId="77777777" w:rsidR="0072265F" w:rsidRPr="00627B06" w:rsidRDefault="0072265F" w:rsidP="0072265F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292599C7" w14:textId="77777777" w:rsidR="0072265F" w:rsidRPr="00627B06" w:rsidRDefault="0072265F" w:rsidP="0072265F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22892676" w14:textId="77777777" w:rsidR="0072265F" w:rsidRPr="000B542E" w:rsidRDefault="0072265F" w:rsidP="0072265F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02953511" w14:textId="77777777" w:rsidR="00EF5BE7" w:rsidRPr="000B542E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28DA61" id="Group 409" o:spid="_x0000_s1052" style="position:absolute;left:0;text-align:left;margin-left:-28.1pt;margin-top:720.45pt;width:124.55pt;height:12.4pt;z-index:25168384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">
                <v:rect id="Rectangle 410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0A254976" w14:textId="77777777" w:rsidR="00EF5BE7" w:rsidRPr="006A7848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1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6FDA6A1C" w14:textId="77777777" w:rsidR="0072265F" w:rsidRPr="00627B06" w:rsidRDefault="0072265F" w:rsidP="0072265F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292599C7" w14:textId="77777777" w:rsidR="0072265F" w:rsidRPr="00627B06" w:rsidRDefault="0072265F" w:rsidP="0072265F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22892676" w14:textId="77777777" w:rsidR="0072265F" w:rsidRPr="000B542E" w:rsidRDefault="0072265F" w:rsidP="0072265F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02953511" w14:textId="77777777" w:rsidR="00EF5BE7" w:rsidRPr="000B542E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DB05CD" wp14:editId="397A6D81">
                <wp:simplePos x="0" y="0"/>
                <wp:positionH relativeFrom="column">
                  <wp:posOffset>4319905</wp:posOffset>
                </wp:positionH>
                <wp:positionV relativeFrom="paragraph">
                  <wp:posOffset>8604885</wp:posOffset>
                </wp:positionV>
                <wp:extent cx="1896110" cy="635"/>
                <wp:effectExtent l="0" t="0" r="0" b="0"/>
                <wp:wrapNone/>
                <wp:docPr id="9" name="Lin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611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0D5EFB80" id="Line 40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15pt,677.55pt" to="489.45pt,6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" strokeweight="2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C7B426" wp14:editId="1056D7D2">
                <wp:simplePos x="0" y="0"/>
                <wp:positionH relativeFrom="column">
                  <wp:posOffset>2178050</wp:posOffset>
                </wp:positionH>
                <wp:positionV relativeFrom="paragraph">
                  <wp:posOffset>8034020</wp:posOffset>
                </wp:positionV>
                <wp:extent cx="4005580" cy="243205"/>
                <wp:effectExtent l="0" t="0" r="0" b="0"/>
                <wp:wrapNone/>
                <wp:docPr id="8" name="Rectangl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558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6EC177" w14:textId="1D14BF52" w:rsidR="00F83691" w:rsidRPr="00830E34" w:rsidRDefault="00D9530F" w:rsidP="00F8369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БГТУ</w:t>
                            </w:r>
                            <w:r w:rsidR="00A85DCD"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 w:rsidR="00986E0B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AF620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5</w:t>
                            </w:r>
                            <w:r w:rsidR="00F83691"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.0</w:t>
                            </w:r>
                            <w:r w:rsidR="004A350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70741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r w:rsidR="00F83691"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ГЧ</w:t>
                            </w:r>
                          </w:p>
                          <w:p w14:paraId="4400E40C" w14:textId="77777777" w:rsidR="00EF5BE7" w:rsidRPr="00E06A6A" w:rsidRDefault="00EF5BE7" w:rsidP="00EF5BE7">
                            <w:pPr>
                              <w:pStyle w:val="ab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C7B426" id="Rectangle 400" o:spid="_x0000_s1055" style="position:absolute;left:0;text-align:left;margin-left:171.5pt;margin-top:632.6pt;width:315.4pt;height:19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" filled="f" stroked="f" strokeweight=".25pt">
                <v:textbox inset="1pt,1pt,1pt,1pt">
                  <w:txbxContent>
                    <w:p w14:paraId="506EC177" w14:textId="1D14BF52" w:rsidR="00F83691" w:rsidRPr="00830E34" w:rsidRDefault="00D9530F" w:rsidP="00F8369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БГТУ</w:t>
                      </w:r>
                      <w:r w:rsidR="00A85DCD" w:rsidRPr="00830E3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 w:rsidR="00986E0B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AF620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5</w:t>
                      </w:r>
                      <w:r w:rsidR="00F83691" w:rsidRPr="00830E3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.0</w:t>
                      </w:r>
                      <w:r w:rsidR="004A350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70741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</w:t>
                      </w:r>
                      <w:r w:rsidR="00F83691" w:rsidRPr="00830E3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ГЧ</w:t>
                      </w:r>
                    </w:p>
                    <w:p w14:paraId="4400E40C" w14:textId="77777777" w:rsidR="00EF5BE7" w:rsidRPr="00E06A6A" w:rsidRDefault="00EF5BE7" w:rsidP="00EF5BE7">
                      <w:pPr>
                        <w:pStyle w:val="ab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A247BD" wp14:editId="62A6FD31">
                <wp:simplePos x="0" y="0"/>
                <wp:positionH relativeFrom="column">
                  <wp:posOffset>4639945</wp:posOffset>
                </wp:positionH>
                <wp:positionV relativeFrom="paragraph">
                  <wp:posOffset>9157970</wp:posOffset>
                </wp:positionV>
                <wp:extent cx="375920" cy="158115"/>
                <wp:effectExtent l="0" t="0" r="0" b="0"/>
                <wp:wrapNone/>
                <wp:docPr id="7" name="Rectangl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5920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906E05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A247BD" id="Rectangle 399" o:spid="_x0000_s1056" style="position:absolute;left:0;text-align:left;margin-left:365.35pt;margin-top:721.1pt;width:29.6pt;height:12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" filled="f" stroked="f" strokeweight=".25pt">
                <v:textbox inset="1pt,1pt,1pt,1pt">
                  <w:txbxContent>
                    <w:p w14:paraId="44906E05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4C316B" wp14:editId="7510AFEF">
                <wp:simplePos x="0" y="0"/>
                <wp:positionH relativeFrom="column">
                  <wp:posOffset>4330065</wp:posOffset>
                </wp:positionH>
                <wp:positionV relativeFrom="paragraph">
                  <wp:posOffset>9158605</wp:posOffset>
                </wp:positionV>
                <wp:extent cx="319405" cy="157480"/>
                <wp:effectExtent l="0" t="0" r="0" b="0"/>
                <wp:wrapNone/>
                <wp:docPr id="6" name="Rectangl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663D57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C316B" id="Rectangle 398" o:spid="_x0000_s1057" style="position:absolute;left:0;text-align:left;margin-left:340.95pt;margin-top:721.15pt;width:25.15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" filled="f" stroked="f" strokeweight=".25pt">
                <v:textbox inset="1pt,1pt,1pt,1pt">
                  <w:txbxContent>
                    <w:p w14:paraId="7B663D57" w14:textId="77777777" w:rsidR="00EF5BE7" w:rsidRPr="006A7848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3A4A67" wp14:editId="03451E86">
                <wp:simplePos x="0" y="0"/>
                <wp:positionH relativeFrom="column">
                  <wp:posOffset>377190</wp:posOffset>
                </wp:positionH>
                <wp:positionV relativeFrom="paragraph">
                  <wp:posOffset>8616315</wp:posOffset>
                </wp:positionV>
                <wp:extent cx="847725" cy="157480"/>
                <wp:effectExtent l="0" t="0" r="0" b="0"/>
                <wp:wrapNone/>
                <wp:docPr id="5" name="Rectangl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4C17B5" w14:textId="1E47F622" w:rsidR="00EF5BE7" w:rsidRPr="006A7848" w:rsidRDefault="006A7848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3A4A67" id="Rectangle 395" o:spid="_x0000_s1058" style="position:absolute;left:0;text-align:left;margin-left:29.7pt;margin-top:678.45pt;width:66.75pt;height:1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" filled="f" stroked="f" strokeweight=".25pt">
                <v:textbox inset="1pt,1pt,1pt,1pt">
                  <w:txbxContent>
                    <w:p w14:paraId="304C17B5" w14:textId="1E47F622" w:rsidR="00EF5BE7" w:rsidRPr="006A7848" w:rsidRDefault="006A7848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B0AAA3" wp14:editId="4D8EEC49">
                <wp:simplePos x="0" y="0"/>
                <wp:positionH relativeFrom="column">
                  <wp:posOffset>-23495</wp:posOffset>
                </wp:positionH>
                <wp:positionV relativeFrom="paragraph">
                  <wp:posOffset>8616315</wp:posOffset>
                </wp:positionV>
                <wp:extent cx="362585" cy="157480"/>
                <wp:effectExtent l="0" t="0" r="0" b="0"/>
                <wp:wrapNone/>
                <wp:docPr id="4" name="Rectangl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58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C837D9" w14:textId="77777777" w:rsidR="00EF5BE7" w:rsidRPr="000B542E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B0AAA3" id="Rectangle 394" o:spid="_x0000_s1059" style="position:absolute;left:0;text-align:left;margin-left:-1.85pt;margin-top:678.45pt;width:28.55pt;height:1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" filled="f" stroked="f" strokeweight=".25pt">
                <v:textbox inset="1pt,1pt,1pt,1pt">
                  <w:txbxContent>
                    <w:p w14:paraId="29C837D9" w14:textId="77777777" w:rsidR="00EF5BE7" w:rsidRPr="000B542E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0B786B" wp14:editId="7617A125">
                <wp:simplePos x="0" y="0"/>
                <wp:positionH relativeFrom="column">
                  <wp:posOffset>-351790</wp:posOffset>
                </wp:positionH>
                <wp:positionV relativeFrom="paragraph">
                  <wp:posOffset>8616315</wp:posOffset>
                </wp:positionV>
                <wp:extent cx="290830" cy="157480"/>
                <wp:effectExtent l="0" t="0" r="0" b="0"/>
                <wp:wrapNone/>
                <wp:docPr id="3" name="Rectangl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83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3EBA59" w14:textId="77777777" w:rsidR="00EF5BE7" w:rsidRPr="000B542E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B786B" id="Rectangle 393" o:spid="_x0000_s1060" style="position:absolute;left:0;text-align:left;margin-left:-27.7pt;margin-top:678.45pt;width:22.9pt;height:1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" filled="f" stroked="f" strokeweight=".25pt">
                <v:textbox inset="1pt,1pt,1pt,1pt">
                  <w:txbxContent>
                    <w:p w14:paraId="5D3EBA59" w14:textId="77777777" w:rsidR="00EF5BE7" w:rsidRPr="000B542E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8E0773" wp14:editId="7AC075C1">
                <wp:simplePos x="0" y="0"/>
                <wp:positionH relativeFrom="column">
                  <wp:posOffset>350520</wp:posOffset>
                </wp:positionH>
                <wp:positionV relativeFrom="paragraph">
                  <wp:posOffset>7891780</wp:posOffset>
                </wp:positionV>
                <wp:extent cx="635" cy="1967865"/>
                <wp:effectExtent l="0" t="0" r="0" b="0"/>
                <wp:wrapNone/>
                <wp:docPr id="2" name="Lin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678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07330606" id="Line 38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6pt,621.4pt" to="27.65pt,7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" strokeweight="2pt"/>
            </w:pict>
          </mc:Fallback>
        </mc:AlternateContent>
      </w:r>
      <w:r w:rsidR="00141544" w:rsidRPr="008B57C4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72690B" wp14:editId="7434B59E">
                <wp:simplePos x="0" y="0"/>
                <wp:positionH relativeFrom="column">
                  <wp:posOffset>-369570</wp:posOffset>
                </wp:positionH>
                <wp:positionV relativeFrom="paragraph">
                  <wp:posOffset>-323850</wp:posOffset>
                </wp:positionV>
                <wp:extent cx="6588760" cy="10189210"/>
                <wp:effectExtent l="0" t="0" r="0" b="0"/>
                <wp:wrapNone/>
                <wp:docPr id="1" name="Rectangl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1B6D12C4" id="Rectangle 384" o:spid="_x0000_s1026" style="position:absolute;margin-left:-29.1pt;margin-top:-25.5pt;width:518.8pt;height:80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" filled="f" strokeweight="2pt"/>
            </w:pict>
          </mc:Fallback>
        </mc:AlternateContent>
      </w:r>
      <w:r w:rsidR="00403E1B">
        <w:rPr>
          <w:noProof/>
        </w:rPr>
        <w:drawing>
          <wp:inline distT="0" distB="0" distL="0" distR="0" wp14:anchorId="1969B3FC" wp14:editId="6A8A93D3">
            <wp:extent cx="6122822" cy="7521083"/>
            <wp:effectExtent l="0" t="0" r="0" b="381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783"/>
                    <a:stretch/>
                  </pic:blipFill>
                  <pic:spPr bwMode="auto">
                    <a:xfrm>
                      <a:off x="0" y="0"/>
                      <a:ext cx="6127285" cy="752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A004C" w14:textId="031D8A45" w:rsidR="00345AE1" w:rsidRDefault="00345AE1" w:rsidP="00345AE1">
      <w:pPr>
        <w:pStyle w:val="af0"/>
        <w:jc w:val="center"/>
      </w:pPr>
    </w:p>
    <w:p w14:paraId="26794A60" w14:textId="3B7A2206" w:rsidR="0042376C" w:rsidRPr="002F6A95" w:rsidRDefault="0042376C" w:rsidP="002F6A95">
      <w:pPr>
        <w:pStyle w:val="ab"/>
        <w:jc w:val="center"/>
        <w:rPr>
          <w:rFonts w:ascii="Times New Roman" w:hAnsi="Times New Roman"/>
          <w:lang w:val="ru-RU"/>
        </w:rPr>
      </w:pPr>
    </w:p>
    <w:sectPr w:rsidR="0042376C" w:rsidRPr="002F6A95">
      <w:pgSz w:w="11907" w:h="16840" w:code="9"/>
      <w:pgMar w:top="907" w:right="851" w:bottom="175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019C3" w14:textId="77777777" w:rsidR="001C489E" w:rsidRDefault="001C489E" w:rsidP="00B9123A">
      <w:r>
        <w:separator/>
      </w:r>
    </w:p>
  </w:endnote>
  <w:endnote w:type="continuationSeparator" w:id="0">
    <w:p w14:paraId="6A22A525" w14:textId="77777777" w:rsidR="001C489E" w:rsidRDefault="001C489E" w:rsidP="00B91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9AA90" w14:textId="77777777" w:rsidR="001C489E" w:rsidRDefault="001C489E" w:rsidP="00B9123A">
      <w:r>
        <w:separator/>
      </w:r>
    </w:p>
  </w:footnote>
  <w:footnote w:type="continuationSeparator" w:id="0">
    <w:p w14:paraId="77A25F36" w14:textId="77777777" w:rsidR="001C489E" w:rsidRDefault="001C489E" w:rsidP="00B912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A6A"/>
    <w:rsid w:val="000108ED"/>
    <w:rsid w:val="00054043"/>
    <w:rsid w:val="000B44B5"/>
    <w:rsid w:val="000B542E"/>
    <w:rsid w:val="000C7B11"/>
    <w:rsid w:val="000E0AC0"/>
    <w:rsid w:val="000E0E90"/>
    <w:rsid w:val="000E13A2"/>
    <w:rsid w:val="00105F00"/>
    <w:rsid w:val="00116F3A"/>
    <w:rsid w:val="00141544"/>
    <w:rsid w:val="0014575B"/>
    <w:rsid w:val="00161210"/>
    <w:rsid w:val="001718B7"/>
    <w:rsid w:val="00193450"/>
    <w:rsid w:val="001B0C59"/>
    <w:rsid w:val="001B119D"/>
    <w:rsid w:val="001C489E"/>
    <w:rsid w:val="00201050"/>
    <w:rsid w:val="002079B0"/>
    <w:rsid w:val="00241912"/>
    <w:rsid w:val="0026794D"/>
    <w:rsid w:val="00277817"/>
    <w:rsid w:val="002C1278"/>
    <w:rsid w:val="002F6A95"/>
    <w:rsid w:val="002F6FD6"/>
    <w:rsid w:val="00310962"/>
    <w:rsid w:val="00315782"/>
    <w:rsid w:val="00345AE1"/>
    <w:rsid w:val="00355360"/>
    <w:rsid w:val="003976CC"/>
    <w:rsid w:val="003A07AF"/>
    <w:rsid w:val="003B3F02"/>
    <w:rsid w:val="003B6EF6"/>
    <w:rsid w:val="003C7C42"/>
    <w:rsid w:val="003E1E5E"/>
    <w:rsid w:val="003F74DF"/>
    <w:rsid w:val="00403E1B"/>
    <w:rsid w:val="004230CB"/>
    <w:rsid w:val="0042376C"/>
    <w:rsid w:val="00432D9E"/>
    <w:rsid w:val="00442AB9"/>
    <w:rsid w:val="004443A5"/>
    <w:rsid w:val="00450468"/>
    <w:rsid w:val="00471719"/>
    <w:rsid w:val="00477764"/>
    <w:rsid w:val="00494FEC"/>
    <w:rsid w:val="004A350E"/>
    <w:rsid w:val="004C7A0F"/>
    <w:rsid w:val="004D1E6A"/>
    <w:rsid w:val="004E5CC5"/>
    <w:rsid w:val="004F289C"/>
    <w:rsid w:val="004F78B5"/>
    <w:rsid w:val="00500ADB"/>
    <w:rsid w:val="00507345"/>
    <w:rsid w:val="005120B2"/>
    <w:rsid w:val="00532135"/>
    <w:rsid w:val="00550ABD"/>
    <w:rsid w:val="0058298D"/>
    <w:rsid w:val="005A51A6"/>
    <w:rsid w:val="005F240B"/>
    <w:rsid w:val="00603717"/>
    <w:rsid w:val="006125A0"/>
    <w:rsid w:val="00613435"/>
    <w:rsid w:val="006361A3"/>
    <w:rsid w:val="00643965"/>
    <w:rsid w:val="00680357"/>
    <w:rsid w:val="00693F1D"/>
    <w:rsid w:val="006A7848"/>
    <w:rsid w:val="006B48B2"/>
    <w:rsid w:val="006B6494"/>
    <w:rsid w:val="006F744F"/>
    <w:rsid w:val="0070741E"/>
    <w:rsid w:val="0072265F"/>
    <w:rsid w:val="00732136"/>
    <w:rsid w:val="00741F81"/>
    <w:rsid w:val="007953C5"/>
    <w:rsid w:val="007A23B6"/>
    <w:rsid w:val="007C1836"/>
    <w:rsid w:val="007F3D48"/>
    <w:rsid w:val="007F7C7B"/>
    <w:rsid w:val="00830E34"/>
    <w:rsid w:val="008877A4"/>
    <w:rsid w:val="008A0212"/>
    <w:rsid w:val="008B57C4"/>
    <w:rsid w:val="008E1E56"/>
    <w:rsid w:val="00903BB1"/>
    <w:rsid w:val="00903CC6"/>
    <w:rsid w:val="0090726E"/>
    <w:rsid w:val="00921B72"/>
    <w:rsid w:val="00927C1D"/>
    <w:rsid w:val="00927DBB"/>
    <w:rsid w:val="00934A63"/>
    <w:rsid w:val="00937430"/>
    <w:rsid w:val="00972A74"/>
    <w:rsid w:val="00986E0B"/>
    <w:rsid w:val="00987296"/>
    <w:rsid w:val="009F1746"/>
    <w:rsid w:val="009F71FC"/>
    <w:rsid w:val="00A112FE"/>
    <w:rsid w:val="00A11B9B"/>
    <w:rsid w:val="00A14063"/>
    <w:rsid w:val="00A4184D"/>
    <w:rsid w:val="00A85DCD"/>
    <w:rsid w:val="00AA63B4"/>
    <w:rsid w:val="00AB494D"/>
    <w:rsid w:val="00AC64E8"/>
    <w:rsid w:val="00AD2050"/>
    <w:rsid w:val="00AF620E"/>
    <w:rsid w:val="00B027F8"/>
    <w:rsid w:val="00B14B03"/>
    <w:rsid w:val="00B30F86"/>
    <w:rsid w:val="00B36AB7"/>
    <w:rsid w:val="00B42829"/>
    <w:rsid w:val="00B71321"/>
    <w:rsid w:val="00B9123A"/>
    <w:rsid w:val="00BD4A8F"/>
    <w:rsid w:val="00C24260"/>
    <w:rsid w:val="00C34D69"/>
    <w:rsid w:val="00C523CD"/>
    <w:rsid w:val="00C620B9"/>
    <w:rsid w:val="00C71250"/>
    <w:rsid w:val="00C71D1B"/>
    <w:rsid w:val="00C96A26"/>
    <w:rsid w:val="00CB1BC0"/>
    <w:rsid w:val="00CC16A5"/>
    <w:rsid w:val="00CD416C"/>
    <w:rsid w:val="00D544E4"/>
    <w:rsid w:val="00D81DE1"/>
    <w:rsid w:val="00D9530F"/>
    <w:rsid w:val="00DA5382"/>
    <w:rsid w:val="00DD31D6"/>
    <w:rsid w:val="00DE1DE5"/>
    <w:rsid w:val="00E06A6A"/>
    <w:rsid w:val="00E10EEF"/>
    <w:rsid w:val="00E2415E"/>
    <w:rsid w:val="00E246A2"/>
    <w:rsid w:val="00E40B41"/>
    <w:rsid w:val="00E507B3"/>
    <w:rsid w:val="00E952D0"/>
    <w:rsid w:val="00EF5BE7"/>
    <w:rsid w:val="00F039FE"/>
    <w:rsid w:val="00F40286"/>
    <w:rsid w:val="00F4296F"/>
    <w:rsid w:val="00F83691"/>
    <w:rsid w:val="00F83FD1"/>
    <w:rsid w:val="00F91279"/>
    <w:rsid w:val="00FA6B45"/>
    <w:rsid w:val="00FD1714"/>
    <w:rsid w:val="00FF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5EEA0E"/>
  <w15:chartTrackingRefBased/>
  <w15:docId w15:val="{027C252A-2F80-4263-BD34-774D12BE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link w:val="ac"/>
    <w:pPr>
      <w:jc w:val="both"/>
    </w:pPr>
    <w:rPr>
      <w:rFonts w:ascii="ISOCPEUR" w:hAnsi="ISOCPEUR"/>
      <w:i/>
      <w:sz w:val="28"/>
      <w:lang w:val="uk-UA"/>
    </w:rPr>
  </w:style>
  <w:style w:type="paragraph" w:customStyle="1" w:styleId="ad">
    <w:name w:val="Листинг программы"/>
    <w:pPr>
      <w:suppressAutoHyphens/>
    </w:pPr>
    <w:rPr>
      <w:noProof/>
    </w:rPr>
  </w:style>
  <w:style w:type="paragraph" w:styleId="ae">
    <w:name w:val="annotation text"/>
    <w:basedOn w:val="a"/>
    <w:semiHidden/>
    <w:rPr>
      <w:rFonts w:ascii="Journal" w:hAnsi="Journal"/>
      <w:sz w:val="24"/>
    </w:rPr>
  </w:style>
  <w:style w:type="table" w:styleId="af">
    <w:name w:val="Table Grid"/>
    <w:basedOn w:val="a1"/>
    <w:uiPriority w:val="39"/>
    <w:rsid w:val="008B57C4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Чертежный Знак"/>
    <w:link w:val="ab"/>
    <w:rsid w:val="00A4184D"/>
    <w:rPr>
      <w:rFonts w:ascii="ISOCPEUR" w:hAnsi="ISOCPEUR"/>
      <w:i/>
      <w:sz w:val="28"/>
      <w:lang w:val="uk-UA"/>
    </w:rPr>
  </w:style>
  <w:style w:type="paragraph" w:styleId="af0">
    <w:name w:val="Normal (Web)"/>
    <w:basedOn w:val="a"/>
    <w:uiPriority w:val="99"/>
    <w:unhideWhenUsed/>
    <w:rsid w:val="00345AE1"/>
    <w:pPr>
      <w:spacing w:before="100" w:beforeAutospacing="1" w:after="100" w:afterAutospacing="1"/>
      <w:jc w:val="left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4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Forms_A4</Template>
  <TotalTime>7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Sheibak</dc:creator>
  <cp:keywords/>
  <cp:lastModifiedBy>Eugene Goncharevich</cp:lastModifiedBy>
  <cp:revision>8</cp:revision>
  <cp:lastPrinted>2019-05-28T19:46:00Z</cp:lastPrinted>
  <dcterms:created xsi:type="dcterms:W3CDTF">2024-06-14T03:10:00Z</dcterms:created>
  <dcterms:modified xsi:type="dcterms:W3CDTF">2024-06-14T09:34:00Z</dcterms:modified>
</cp:coreProperties>
</file>