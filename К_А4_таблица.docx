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12D2" w14:textId="0D41721C" w:rsidR="008B57C4" w:rsidRDefault="00AC0843" w:rsidP="008B57C4">
      <w:pPr>
        <w:pStyle w:val="ab"/>
        <w:rPr>
          <w:i w:val="0"/>
          <w:lang w:val="ru-RU"/>
        </w:rPr>
      </w:pPr>
      <w:r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28DA61" wp14:editId="401FD5E6">
                <wp:simplePos x="0" y="0"/>
                <wp:positionH relativeFrom="column">
                  <wp:posOffset>-356566</wp:posOffset>
                </wp:positionH>
                <wp:positionV relativeFrom="paragraph">
                  <wp:posOffset>9148500</wp:posOffset>
                </wp:positionV>
                <wp:extent cx="1637955" cy="157480"/>
                <wp:effectExtent l="0" t="0" r="635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7955" cy="157480"/>
                          <a:chOff x="0" y="0"/>
                          <a:chExt cx="20712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54976" w14:textId="3FBB4433" w:rsidR="00EF5BE7" w:rsidRPr="00AC0843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AC0843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356" y="0"/>
                            <a:ext cx="113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A6A1C" w14:textId="45DDBDD1" w:rsidR="0072265F" w:rsidRPr="00627B06" w:rsidRDefault="00AC0843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Соболевский А.С.</w:t>
                              </w:r>
                            </w:p>
                            <w:p w14:paraId="292599C7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2892676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2953511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DA61" id="Group 409" o:spid="_x0000_s1026" style="position:absolute;left:0;text-align:left;margin-left:-28.1pt;margin-top:720.35pt;width:128.95pt;height:12.4pt;z-index:251683840" coordsize="2071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">
                <v:rect id="Rectangle 4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254976" w14:textId="3FBB4433" w:rsidR="00EF5BE7" w:rsidRPr="00AC0843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AC0843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11" o:spid="_x0000_s1028" style="position:absolute;left:9356;width:113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FDA6A1C" w14:textId="45DDBDD1" w:rsidR="0072265F" w:rsidRPr="00627B06" w:rsidRDefault="00AC0843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Соболевский А.С.</w:t>
                        </w:r>
                      </w:p>
                      <w:p w14:paraId="292599C7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2892676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2953511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F6FD6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763E1A" wp14:editId="2D0412C7">
                <wp:simplePos x="0" y="0"/>
                <wp:positionH relativeFrom="column">
                  <wp:posOffset>2241289</wp:posOffset>
                </wp:positionH>
                <wp:positionV relativeFrom="paragraph">
                  <wp:posOffset>8433584</wp:posOffset>
                </wp:positionV>
                <wp:extent cx="2020570" cy="891989"/>
                <wp:effectExtent l="0" t="0" r="0" b="3810"/>
                <wp:wrapNone/>
                <wp:docPr id="5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91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DD4E12" w14:textId="2D4A67FC" w:rsidR="00EF5BE7" w:rsidRPr="000C7B11" w:rsidRDefault="00986E0B" w:rsidP="00532135">
                            <w:pPr>
                              <w:pStyle w:val="ab"/>
                              <w:suppressAutoHyphens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986E0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Таблица экономических показателей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3E1A" id="Rectangle 416" o:spid="_x0000_s1029" style="position:absolute;left:0;text-align:left;margin-left:176.5pt;margin-top:664.05pt;width:159.1pt;height:70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" filled="f" stroked="f" strokeweight=".25pt">
                <v:textbox inset="1pt,1pt,1pt,1pt">
                  <w:txbxContent>
                    <w:p w14:paraId="6DDD4E12" w14:textId="2D4A67FC" w:rsidR="00EF5BE7" w:rsidRPr="000C7B11" w:rsidRDefault="00986E0B" w:rsidP="00532135">
                      <w:pPr>
                        <w:pStyle w:val="ab"/>
                        <w:suppressAutoHyphens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986E0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Таблица экономических показателей</w:t>
                      </w:r>
                    </w:p>
                  </w:txbxContent>
                </v:textbox>
              </v:rect>
            </w:pict>
          </mc:Fallback>
        </mc:AlternateContent>
      </w:r>
      <w:r w:rsidR="00A4184D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C5716B" wp14:editId="19DFBD6F">
                <wp:simplePos x="0" y="0"/>
                <wp:positionH relativeFrom="column">
                  <wp:posOffset>-356870</wp:posOffset>
                </wp:positionH>
                <wp:positionV relativeFrom="paragraph">
                  <wp:posOffset>8973185</wp:posOffset>
                </wp:positionV>
                <wp:extent cx="1748790" cy="166370"/>
                <wp:effectExtent l="0" t="0" r="3810" b="508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8790" cy="166370"/>
                          <a:chOff x="0" y="0"/>
                          <a:chExt cx="22117" cy="21171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48914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36" cy="2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B89C2" w14:textId="193F7A6E" w:rsidR="00EF5BE7" w:rsidRPr="000B542E" w:rsidRDefault="00F160BE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Сазонова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5716B" id="Group 406" o:spid="_x0000_s1030" style="position:absolute;left:0;text-align:left;margin-left:-28.1pt;margin-top:706.55pt;width:137.7pt;height:13.1pt;z-index:251682816" coordsize="22117,2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">
                <v:rect id="Rectangle 407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6EA48914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32" style="position:absolute;left:9281;width:12836;height:2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46B89C2" w14:textId="193F7A6E" w:rsidR="00EF5BE7" w:rsidRPr="000B542E" w:rsidRDefault="00F160BE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Сазонова Д.В.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34D69" w:rsidRPr="008B57C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FAEB17" wp14:editId="3B1CC455">
                <wp:simplePos x="0" y="0"/>
                <wp:positionH relativeFrom="column">
                  <wp:posOffset>4450715</wp:posOffset>
                </wp:positionH>
                <wp:positionV relativeFrom="paragraph">
                  <wp:posOffset>8724265</wp:posOffset>
                </wp:positionV>
                <wp:extent cx="201930" cy="274320"/>
                <wp:effectExtent l="0" t="0" r="0" b="0"/>
                <wp:wrapNone/>
                <wp:docPr id="6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D33B" w14:textId="5DC398F6" w:rsidR="00C620B9" w:rsidRPr="00643965" w:rsidRDefault="00C34D69">
                            <w:pP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43965"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AEB17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33" type="#_x0000_t202" style="position:absolute;left:0;text-align:left;margin-left:350.45pt;margin-top:686.9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" filled="f" stroked="f">
                <v:textbox>
                  <w:txbxContent>
                    <w:p w14:paraId="4EECD33B" w14:textId="5DC398F6" w:rsidR="00C620B9" w:rsidRPr="00643965" w:rsidRDefault="00C34D69">
                      <w:pPr>
                        <w:rPr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643965">
                        <w:rPr>
                          <w:b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32D9E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52EB374" wp14:editId="39624FE1">
                <wp:simplePos x="0" y="0"/>
                <wp:positionH relativeFrom="column">
                  <wp:posOffset>-355516</wp:posOffset>
                </wp:positionH>
                <wp:positionV relativeFrom="paragraph">
                  <wp:posOffset>9327180</wp:posOffset>
                </wp:positionV>
                <wp:extent cx="1573164" cy="174361"/>
                <wp:effectExtent l="0" t="0" r="8255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164" cy="174361"/>
                          <a:chOff x="0" y="0"/>
                          <a:chExt cx="19890" cy="22194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ACA355" w14:textId="58AC79FC" w:rsidR="00EF5BE7" w:rsidRPr="00432D9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172" y="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89F550" w14:textId="2CEF31DE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B374" id="Group 430" o:spid="_x0000_s1034" style="position:absolute;left:0;text-align:left;margin-left:-28pt;margin-top:734.4pt;width:123.85pt;height:13.75pt;z-index:251648000" coordsize="19890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">
                <v:rect id="Rectangle 431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BACA355" w14:textId="58AC79FC" w:rsidR="00EF5BE7" w:rsidRPr="00432D9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32" o:spid="_x0000_s1036" style="position:absolute;left:9172;top: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989F550" w14:textId="2CEF31DE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6AE16" wp14:editId="066C0CCB">
                <wp:simplePos x="0" y="0"/>
                <wp:positionH relativeFrom="column">
                  <wp:posOffset>2195830</wp:posOffset>
                </wp:positionH>
                <wp:positionV relativeFrom="paragraph">
                  <wp:posOffset>8434070</wp:posOffset>
                </wp:positionV>
                <wp:extent cx="4024630" cy="635"/>
                <wp:effectExtent l="0" t="0" r="0" b="0"/>
                <wp:wrapNone/>
                <wp:docPr id="6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E60D796" id="Line 4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664.1pt" to="489.8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DJB0WG4QAAAA0BAAAPAAAAZHJzL2Rvd25yZXYu&#10;eG1sTI/NTsMwEITvSLyDtUjcqEMCbRriVKgq6oFLCUhcN7GJo/gnxG4b3p5FHOA4O6OZb8vNbA07&#10;qSn03gm4XSTAlGu97F0n4O316SYHFiI6icY7JeBLBdhUlxclFtKf3Ys61bFjVOJCgQJ0jGPBeWi1&#10;shgWflSOvA8/WYwkp47LCc9Ubg1Pk2TJLfaOFjSOaqtVO9RHK8DsmnnKD0Ot94fn4fN9h/vVFoW4&#10;vpofH4BFNce/MPzgEzpUxNT4o5OBGQHZ3T2hRzKyNE+BUWS9Wi+BNb+nDHhV8v9fVN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yQdFhuEAAAANAQAADwAAAAAAAAAAAAAAAAARBAAA&#10;ZHJzL2Rvd25yZXYueG1sUEsFBgAAAAAEAAQA8wAAAB8FAAAAAA=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ABA6" wp14:editId="0446EAFB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8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B0735" w14:textId="00D3C944" w:rsidR="00EF5BE7" w:rsidRPr="000B542E" w:rsidRDefault="00D9530F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ABA6" id="Rectangle 444" o:spid="_x0000_s1037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" filled="f" stroked="f" strokeweight=".25pt">
                <v:textbox inset="1pt,1pt,1pt,1pt">
                  <w:txbxContent>
                    <w:p w14:paraId="19DB0735" w14:textId="00D3C944" w:rsidR="00EF5BE7" w:rsidRPr="000B542E" w:rsidRDefault="00D9530F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Нистюк О.А.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5369" wp14:editId="40D9ADC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5C12A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5369" id="Rectangle 443" o:spid="_x0000_s1038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" filled="f" stroked="f" strokeweight=".25pt">
                <v:textbox inset="1pt,1pt,1pt,1pt">
                  <w:txbxContent>
                    <w:p w14:paraId="3CF5C12A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C5B78" wp14:editId="7B7E02E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C380F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5B78" id="Rectangle 397" o:spid="_x0000_s1039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" filled="f" stroked="f" strokeweight=".25pt">
                <v:textbox inset="1pt,1pt,1pt,1pt">
                  <w:txbxContent>
                    <w:p w14:paraId="14CC380F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33383" wp14:editId="291BF458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5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C265B9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DJ46EqLAgAAZQ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9FF3" wp14:editId="44F9E7CC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989BC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9FF3" id="Rectangle 396" o:spid="_x0000_s1040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" filled="f" stroked="f" strokeweight=".25pt">
                <v:textbox inset="1pt,1pt,1pt,1pt">
                  <w:txbxContent>
                    <w:p w14:paraId="0D3989BC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E51A1" wp14:editId="6BCE6321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3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CBAAFC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Anrv/djAIAAGU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DDA6D" wp14:editId="79718819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2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3C86BF5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NFHkPCMAgAAZQ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F14A1" wp14:editId="0D472D8C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E20F64D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IiPt/GPAgAAZw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AB0B27" wp14:editId="02D7D953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0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2B5C63C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B8E5E6" wp14:editId="29586A7F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9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201FD33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TT+8jo4CAABn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FA4E9F" wp14:editId="00A7045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A543DFD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dljQIAAGU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BB53" wp14:editId="274535B3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7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A8C9623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29CB24" wp14:editId="4F62DB43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6F5B50D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Ak+ZgIjgIAAGc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7DDC" wp14:editId="0F231AEB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A541FF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C7379" wp14:editId="4E76DB72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4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AD99C2C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srjgIAAGc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y6mrK44CAABn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933C" wp14:editId="29963113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3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880558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57C4C" wp14:editId="5BDE33A5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017E740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01815" wp14:editId="4558D7FD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F1877DC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2D036" wp14:editId="75DA968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0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F33CA9" w14:textId="3348899B" w:rsidR="00A4184D" w:rsidRPr="00C6082D" w:rsidRDefault="00F160BE" w:rsidP="00A4184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Гончаревич Е.В</w:t>
                            </w:r>
                            <w:r w:rsidR="00986E0B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BFF2228" w14:textId="0FFDC174" w:rsidR="00EF5BE7" w:rsidRPr="0072265F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D036" id="Rectangle 442" o:spid="_x0000_s1041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" filled="f" stroked="f" strokeweight=".25pt">
                <v:textbox inset="1pt,1pt,1pt,1pt">
                  <w:txbxContent>
                    <w:p w14:paraId="14F33CA9" w14:textId="3348899B" w:rsidR="00A4184D" w:rsidRPr="00C6082D" w:rsidRDefault="00F160BE" w:rsidP="00A4184D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Гончаревич Е.В</w:t>
                      </w:r>
                      <w:r w:rsidR="00986E0B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1BFF2228" w14:textId="0FFDC174" w:rsidR="00EF5BE7" w:rsidRPr="0072265F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CF2D5" wp14:editId="1A8CCE1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39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3C94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CF2D5" id="Rectangle 441" o:spid="_x0000_s1042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" filled="f" stroked="f" strokeweight=".25pt">
                <v:textbox inset="1pt,1pt,1pt,1pt">
                  <w:txbxContent>
                    <w:p w14:paraId="70F3C94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CB13BC" wp14:editId="57C0E2C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38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214C3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13BC" id="Rectangle 439" o:spid="_x0000_s1043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" filled="f" stroked="f" strokeweight=".25pt">
                <v:textbox inset="1pt,1pt,1pt,1pt">
                  <w:txbxContent>
                    <w:p w14:paraId="6F8214C3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97B3C" wp14:editId="55897F71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37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C453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97B3C" id="Rectangle 438" o:spid="_x0000_s1044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" filled="f" stroked="f" strokeweight=".25pt">
                <v:textbox inset="1pt,1pt,1pt,1pt">
                  <w:txbxContent>
                    <w:p w14:paraId="3F5C453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EAF94E" wp14:editId="4F6AE45A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36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42D97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F94E" id="Rectangle 437" o:spid="_x0000_s1045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" filled="f" stroked="f" strokeweight=".25pt">
                <v:textbox inset="1pt,1pt,1pt,1pt">
                  <w:txbxContent>
                    <w:p w14:paraId="4E742D97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C72151" wp14:editId="3C560B5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3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BFA709F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FE36E3" wp14:editId="728C8F55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34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5F6A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E36E3" id="Rectangle 435" o:spid="_x0000_s1046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" filled="f" stroked="f" strokeweight=".25pt">
                <v:textbox inset="1pt,1pt,1pt,1pt">
                  <w:txbxContent>
                    <w:p w14:paraId="2B15F6A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63AD29" wp14:editId="2BF6CC59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33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172E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AD29" id="Rectangle 434" o:spid="_x0000_s1047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" filled="f" stroked="f" strokeweight=".25pt">
                <v:textbox inset="1pt,1pt,1pt,1pt">
                  <w:txbxContent>
                    <w:p w14:paraId="3F7172E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A2CA1" wp14:editId="21AACFC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3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7BD0C49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600446" wp14:editId="5690C22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B203BBD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972A7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43785" wp14:editId="2782A064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6985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44F8E" w14:textId="2BCF2CC2" w:rsidR="00A4184D" w:rsidRDefault="00A4184D" w:rsidP="00A4184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</w:t>
                            </w:r>
                            <w:r w:rsidR="00F160BE"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, 2024</w:t>
                            </w:r>
                          </w:p>
                          <w:p w14:paraId="3BC87E06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43785" id="Rectangle 425" o:spid="_x0000_s1048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" filled="f" stroked="f" strokeweight=".25pt">
                <v:textbox inset="1pt,1pt,1pt,1pt">
                  <w:txbxContent>
                    <w:p w14:paraId="70A44F8E" w14:textId="2BCF2CC2" w:rsidR="00A4184D" w:rsidRDefault="00A4184D" w:rsidP="00A4184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74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</w:t>
                      </w:r>
                      <w:r w:rsidR="00F160BE"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08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, 2024</w:t>
                      </w:r>
                    </w:p>
                    <w:p w14:paraId="3BC87E06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4FE336" wp14:editId="68CC6203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C0F077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D8ED4D" wp14:editId="34145F24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90ACC9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92BC73" wp14:editId="74544F7B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EC82C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2BC73" id="Rectangle 422" o:spid="_x0000_s1049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" filled="f" stroked="f" strokeweight=".25pt">
                <v:textbox inset="1pt,1pt,1pt,1pt">
                  <w:txbxContent>
                    <w:p w14:paraId="6DEC82C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7A1B5E" wp14:editId="2478BE64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43A5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1B5E" id="Rectangle 421" o:spid="_x0000_s1050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" filled="f" stroked="f" strokeweight=".25pt">
                <v:textbox inset="1pt,1pt,1pt,1pt">
                  <w:txbxContent>
                    <w:p w14:paraId="50943A5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2CC29E" wp14:editId="1B32FB65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75A2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C29E" id="Rectangle 420" o:spid="_x0000_s1051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" filled="f" stroked="f" strokeweight=".25pt">
                <v:textbox inset="1pt,1pt,1pt,1pt">
                  <w:txbxContent>
                    <w:p w14:paraId="48675A2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E31CEC" wp14:editId="5CD94B4C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5CE7241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2A79FB" wp14:editId="53963DB7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C4B15F0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CA83C6" wp14:editId="052E2B29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8E42FD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73A6A68" wp14:editId="22C357BE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24ED0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D9530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FAF54" w14:textId="57DCF3E4" w:rsidR="00EF5BE7" w:rsidRPr="000B542E" w:rsidRDefault="00D9530F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Блинова Е</w:t>
                              </w:r>
                              <w:r w:rsidR="00B500F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A6A68" id="Group 412" o:spid="_x0000_s1052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">
                <v:rect id="Rectangle 41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5824ED0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D9530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63FAF54" w14:textId="57DCF3E4" w:rsidR="00EF5BE7" w:rsidRPr="000B542E" w:rsidRDefault="00D9530F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Блинова Е</w:t>
                        </w:r>
                        <w:r w:rsidR="00B500F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B05CD" wp14:editId="397A6D81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D5EFB80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7B426" wp14:editId="1056D7D2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EC177" w14:textId="52C68FDD" w:rsidR="00F83691" w:rsidRPr="00830E34" w:rsidRDefault="00D9530F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200C1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5B22F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70741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  <w:p w14:paraId="4400E40C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B426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" filled="f" stroked="f" strokeweight=".25pt">
                <v:textbox inset="1pt,1pt,1pt,1pt">
                  <w:txbxContent>
                    <w:p w14:paraId="506EC177" w14:textId="52C68FDD" w:rsidR="00F83691" w:rsidRPr="00830E34" w:rsidRDefault="00D9530F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200C1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5B22F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6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70741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  <w:p w14:paraId="4400E40C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247BD" wp14:editId="62A6FD31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06E05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247BD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" filled="f" stroked="f" strokeweight=".25pt">
                <v:textbox inset="1pt,1pt,1pt,1pt">
                  <w:txbxContent>
                    <w:p w14:paraId="44906E05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C316B" wp14:editId="7510AFEF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63D5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C316B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" filled="f" stroked="f" strokeweight=".25pt">
                <v:textbox inset="1pt,1pt,1pt,1pt">
                  <w:txbxContent>
                    <w:p w14:paraId="7B663D5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A4A67" wp14:editId="03451E8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C17B5" w14:textId="1E47F622" w:rsidR="00EF5BE7" w:rsidRPr="006A7848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4A67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" filled="f" stroked="f" strokeweight=".25pt">
                <v:textbox inset="1pt,1pt,1pt,1pt">
                  <w:txbxContent>
                    <w:p w14:paraId="304C17B5" w14:textId="1E47F622" w:rsidR="00EF5BE7" w:rsidRPr="006A7848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0AAA3" wp14:editId="4D8EEC4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37D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AAA3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" filled="f" stroked="f" strokeweight=".25pt">
                <v:textbox inset="1pt,1pt,1pt,1pt">
                  <w:txbxContent>
                    <w:p w14:paraId="29C837D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B786B" wp14:editId="7617A125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EBA5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B786B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" filled="f" stroked="f" strokeweight=".25pt">
                <v:textbox inset="1pt,1pt,1pt,1pt">
                  <w:txbxContent>
                    <w:p w14:paraId="5D3EBA5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E0773" wp14:editId="7AC075C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7330606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2690B" wp14:editId="7434B59E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B6D12C4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  <w:r w:rsidR="008B57C4">
        <w:rPr>
          <w:rFonts w:ascii="Times New Roman" w:hAnsi="Times New Roman"/>
          <w:lang w:val="ru-RU"/>
        </w:rPr>
        <w:br w:type="page"/>
      </w:r>
    </w:p>
    <w:p w14:paraId="7CC14811" w14:textId="79871692" w:rsidR="008B57C4" w:rsidRDefault="008B57C4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7D0DACA3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1F905728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7CF7C7AC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411CC768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2C454728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1E0422FD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0381E26E" w14:textId="701B57A4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p w14:paraId="0D357779" w14:textId="77777777" w:rsidR="00986E0B" w:rsidRDefault="00986E0B" w:rsidP="0042376C">
      <w:pPr>
        <w:pStyle w:val="ab"/>
        <w:mirrorIndents/>
        <w:rPr>
          <w:rFonts w:ascii="Times New Roman" w:hAnsi="Times New Roman"/>
          <w:lang w:val="ru-RU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1417"/>
      </w:tblGrid>
      <w:tr w:rsidR="001B2A35" w14:paraId="7D471E8A" w14:textId="77777777" w:rsidTr="009129ED">
        <w:trPr>
          <w:trHeight w:val="335"/>
          <w:jc w:val="center"/>
        </w:trPr>
        <w:tc>
          <w:tcPr>
            <w:tcW w:w="8217" w:type="dxa"/>
          </w:tcPr>
          <w:p w14:paraId="4C86D331" w14:textId="77777777" w:rsidR="001B2A35" w:rsidRDefault="001B2A35" w:rsidP="00546C38">
            <w:pPr>
              <w:jc w:val="center"/>
            </w:pPr>
            <w:r>
              <w:t>Наименование показателя</w:t>
            </w:r>
          </w:p>
        </w:tc>
        <w:tc>
          <w:tcPr>
            <w:tcW w:w="1417" w:type="dxa"/>
          </w:tcPr>
          <w:p w14:paraId="6B60D7E3" w14:textId="77777777" w:rsidR="001B2A35" w:rsidRDefault="001B2A35" w:rsidP="00546C38">
            <w:pPr>
              <w:ind w:hanging="161"/>
              <w:jc w:val="center"/>
            </w:pPr>
            <w:r>
              <w:t>Значение</w:t>
            </w:r>
          </w:p>
        </w:tc>
      </w:tr>
      <w:tr w:rsidR="001B2A35" w14:paraId="45C99EC5" w14:textId="77777777" w:rsidTr="009129ED">
        <w:trPr>
          <w:trHeight w:val="335"/>
          <w:jc w:val="center"/>
        </w:trPr>
        <w:tc>
          <w:tcPr>
            <w:tcW w:w="8217" w:type="dxa"/>
          </w:tcPr>
          <w:p w14:paraId="2C6B96BC" w14:textId="77777777" w:rsidR="001B2A35" w:rsidRDefault="001B2A35" w:rsidP="00546C38">
            <w:r>
              <w:t>Время разработки, мес.</w:t>
            </w:r>
          </w:p>
        </w:tc>
        <w:tc>
          <w:tcPr>
            <w:tcW w:w="1417" w:type="dxa"/>
          </w:tcPr>
          <w:p w14:paraId="368274DA" w14:textId="77777777" w:rsidR="001B2A35" w:rsidRDefault="001B2A35" w:rsidP="00546C38">
            <w:pPr>
              <w:jc w:val="center"/>
            </w:pPr>
            <w:r>
              <w:t>2,5</w:t>
            </w:r>
          </w:p>
        </w:tc>
      </w:tr>
      <w:tr w:rsidR="001B2A35" w14:paraId="39C0A4FF" w14:textId="77777777" w:rsidTr="009129ED">
        <w:trPr>
          <w:trHeight w:val="317"/>
          <w:jc w:val="center"/>
        </w:trPr>
        <w:tc>
          <w:tcPr>
            <w:tcW w:w="8217" w:type="dxa"/>
          </w:tcPr>
          <w:p w14:paraId="62DCC1A8" w14:textId="77777777" w:rsidR="001B2A35" w:rsidRDefault="001B2A35" w:rsidP="00546C38">
            <w:r>
              <w:t>Количество программистов, чел.</w:t>
            </w:r>
          </w:p>
        </w:tc>
        <w:tc>
          <w:tcPr>
            <w:tcW w:w="1417" w:type="dxa"/>
          </w:tcPr>
          <w:p w14:paraId="49FE3EEB" w14:textId="77777777" w:rsidR="001B2A35" w:rsidRDefault="001B2A35" w:rsidP="00546C38">
            <w:pPr>
              <w:jc w:val="center"/>
            </w:pPr>
            <w:r>
              <w:t>1</w:t>
            </w:r>
          </w:p>
        </w:tc>
      </w:tr>
      <w:tr w:rsidR="001B2A35" w14:paraId="756E04F6" w14:textId="77777777" w:rsidTr="009129ED">
        <w:trPr>
          <w:trHeight w:val="335"/>
          <w:jc w:val="center"/>
        </w:trPr>
        <w:tc>
          <w:tcPr>
            <w:tcW w:w="8217" w:type="dxa"/>
          </w:tcPr>
          <w:p w14:paraId="2E86AC7F" w14:textId="77777777" w:rsidR="001B2A35" w:rsidRDefault="001B2A35" w:rsidP="00546C38">
            <w:r>
              <w:t>Основная заработная плата, руб.</w:t>
            </w:r>
          </w:p>
        </w:tc>
        <w:tc>
          <w:tcPr>
            <w:tcW w:w="1417" w:type="dxa"/>
          </w:tcPr>
          <w:p w14:paraId="7F944027" w14:textId="77777777" w:rsidR="001B2A35" w:rsidRDefault="001B2A35" w:rsidP="00546C38">
            <w:pPr>
              <w:jc w:val="center"/>
            </w:pPr>
            <w:r>
              <w:t>4000</w:t>
            </w:r>
          </w:p>
        </w:tc>
      </w:tr>
      <w:tr w:rsidR="001B2A35" w14:paraId="5878A8CF" w14:textId="77777777" w:rsidTr="009129ED">
        <w:trPr>
          <w:trHeight w:val="335"/>
          <w:jc w:val="center"/>
        </w:trPr>
        <w:tc>
          <w:tcPr>
            <w:tcW w:w="8217" w:type="dxa"/>
          </w:tcPr>
          <w:p w14:paraId="18C147AF" w14:textId="77777777" w:rsidR="001B2A35" w:rsidRDefault="001B2A35" w:rsidP="00546C38">
            <w:r>
              <w:t>Дополнительная заработная плата, руб.</w:t>
            </w:r>
          </w:p>
        </w:tc>
        <w:tc>
          <w:tcPr>
            <w:tcW w:w="1417" w:type="dxa"/>
          </w:tcPr>
          <w:p w14:paraId="49E7B0DB" w14:textId="77777777" w:rsidR="001B2A35" w:rsidRDefault="001B2A35" w:rsidP="00546C38">
            <w:pPr>
              <w:jc w:val="center"/>
            </w:pPr>
            <m:oMathPara>
              <m:oMath>
                <m:r>
                  <m:rPr>
                    <m:nor/>
                  </m:rPr>
                  <m:t>560</m:t>
                </m:r>
              </m:oMath>
            </m:oMathPara>
          </w:p>
        </w:tc>
      </w:tr>
      <w:tr w:rsidR="001B2A35" w14:paraId="755E08E2" w14:textId="77777777" w:rsidTr="009129ED">
        <w:trPr>
          <w:trHeight w:val="335"/>
          <w:jc w:val="center"/>
        </w:trPr>
        <w:tc>
          <w:tcPr>
            <w:tcW w:w="8217" w:type="dxa"/>
          </w:tcPr>
          <w:p w14:paraId="27F0F294" w14:textId="77777777" w:rsidR="001B2A35" w:rsidRDefault="001B2A35" w:rsidP="00546C38">
            <w:r>
              <w:t>Отчисления в Фонд социальной защиты населения и по обязательному страхованию от несчастных случаев на производстве и профессиональных заболеваний, руб.</w:t>
            </w:r>
          </w:p>
        </w:tc>
        <w:tc>
          <w:tcPr>
            <w:tcW w:w="1417" w:type="dxa"/>
            <w:vAlign w:val="center"/>
          </w:tcPr>
          <w:p w14:paraId="6196E863" w14:textId="77777777" w:rsidR="001B2A35" w:rsidRDefault="001B2A35" w:rsidP="00546C38">
            <w:pPr>
              <w:jc w:val="center"/>
            </w:pPr>
            <m:oMathPara>
              <m:oMath>
                <m:r>
                  <m:rPr>
                    <m:nor/>
                  </m:rPr>
                  <m:t>1550,4</m:t>
                </m:r>
              </m:oMath>
            </m:oMathPara>
          </w:p>
        </w:tc>
      </w:tr>
      <w:tr w:rsidR="001B2A35" w14:paraId="61633098" w14:textId="77777777" w:rsidTr="009129ED">
        <w:trPr>
          <w:trHeight w:val="335"/>
          <w:jc w:val="center"/>
        </w:trPr>
        <w:tc>
          <w:tcPr>
            <w:tcW w:w="8217" w:type="dxa"/>
          </w:tcPr>
          <w:p w14:paraId="3387CE06" w14:textId="77777777" w:rsidR="001B2A35" w:rsidRDefault="001B2A35" w:rsidP="00546C38">
            <w:r>
              <w:t>Прочие прямые затраты, руб.</w:t>
            </w:r>
          </w:p>
        </w:tc>
        <w:tc>
          <w:tcPr>
            <w:tcW w:w="1417" w:type="dxa"/>
          </w:tcPr>
          <w:p w14:paraId="7BF782D5" w14:textId="77777777" w:rsidR="001B2A35" w:rsidRDefault="001B2A35" w:rsidP="00546C38">
            <w:pPr>
              <w:jc w:val="center"/>
              <w:rPr>
                <w:highlight w:val="yellow"/>
              </w:rPr>
            </w:pPr>
            <w:r>
              <w:t>800</w:t>
            </w:r>
          </w:p>
        </w:tc>
      </w:tr>
      <w:tr w:rsidR="001B2A35" w14:paraId="69A74119" w14:textId="77777777" w:rsidTr="009129ED">
        <w:trPr>
          <w:trHeight w:val="335"/>
          <w:jc w:val="center"/>
        </w:trPr>
        <w:tc>
          <w:tcPr>
            <w:tcW w:w="8217" w:type="dxa"/>
          </w:tcPr>
          <w:p w14:paraId="354C23F1" w14:textId="77777777" w:rsidR="001B2A35" w:rsidRDefault="001B2A35" w:rsidP="00546C38">
            <w:r>
              <w:t>Накладные расходы, руб.</w:t>
            </w:r>
          </w:p>
        </w:tc>
        <w:tc>
          <w:tcPr>
            <w:tcW w:w="1417" w:type="dxa"/>
          </w:tcPr>
          <w:p w14:paraId="450B9D88" w14:textId="77777777" w:rsidR="001B2A35" w:rsidRDefault="001B2A35" w:rsidP="00546C38">
            <w:pPr>
              <w:jc w:val="center"/>
            </w:pPr>
            <w:r>
              <w:t>800</w:t>
            </w:r>
          </w:p>
        </w:tc>
      </w:tr>
      <w:tr w:rsidR="001B2A35" w14:paraId="3D2AA051" w14:textId="77777777" w:rsidTr="009129ED">
        <w:trPr>
          <w:trHeight w:val="335"/>
          <w:jc w:val="center"/>
        </w:trPr>
        <w:tc>
          <w:tcPr>
            <w:tcW w:w="8217" w:type="dxa"/>
          </w:tcPr>
          <w:p w14:paraId="50793BFD" w14:textId="77777777" w:rsidR="001B2A35" w:rsidRDefault="001B2A35" w:rsidP="00546C38">
            <w:r>
              <w:t>Себестоимость разработки программного средства, руб.</w:t>
            </w:r>
          </w:p>
        </w:tc>
        <w:tc>
          <w:tcPr>
            <w:tcW w:w="1417" w:type="dxa"/>
          </w:tcPr>
          <w:p w14:paraId="55FF45EE" w14:textId="77777777" w:rsidR="001B2A35" w:rsidRDefault="001B2A35" w:rsidP="00546C38">
            <w:pPr>
              <w:jc w:val="center"/>
            </w:pPr>
            <w:r>
              <w:t>7737,42</w:t>
            </w:r>
          </w:p>
        </w:tc>
      </w:tr>
      <w:tr w:rsidR="001B2A35" w14:paraId="5BEF5BE9" w14:textId="77777777" w:rsidTr="009129ED">
        <w:trPr>
          <w:trHeight w:val="335"/>
          <w:jc w:val="center"/>
        </w:trPr>
        <w:tc>
          <w:tcPr>
            <w:tcW w:w="8217" w:type="dxa"/>
          </w:tcPr>
          <w:p w14:paraId="275509A3" w14:textId="77777777" w:rsidR="001B2A35" w:rsidRDefault="001B2A35" w:rsidP="00546C38">
            <w:r>
              <w:t>Расходы на сопровождение и адаптацию, руб.</w:t>
            </w:r>
          </w:p>
        </w:tc>
        <w:tc>
          <w:tcPr>
            <w:tcW w:w="1417" w:type="dxa"/>
          </w:tcPr>
          <w:p w14:paraId="045F6D43" w14:textId="77777777" w:rsidR="001B2A35" w:rsidRDefault="001B2A35" w:rsidP="00546C38">
            <w:pPr>
              <w:jc w:val="center"/>
            </w:pPr>
            <w:r>
              <w:t>1 315,42</w:t>
            </w:r>
          </w:p>
        </w:tc>
      </w:tr>
      <w:tr w:rsidR="001B2A35" w14:paraId="58358378" w14:textId="77777777" w:rsidTr="009129ED">
        <w:trPr>
          <w:trHeight w:val="335"/>
          <w:jc w:val="center"/>
        </w:trPr>
        <w:tc>
          <w:tcPr>
            <w:tcW w:w="8217" w:type="dxa"/>
          </w:tcPr>
          <w:p w14:paraId="08A5D8CF" w14:textId="77777777" w:rsidR="001B2A35" w:rsidRDefault="001B2A35" w:rsidP="00546C38">
            <w:r>
              <w:t>Полная себестоимость, руб.</w:t>
            </w:r>
          </w:p>
        </w:tc>
        <w:tc>
          <w:tcPr>
            <w:tcW w:w="1417" w:type="dxa"/>
          </w:tcPr>
          <w:p w14:paraId="5D7B2489" w14:textId="77777777" w:rsidR="001B2A35" w:rsidRDefault="001B2A35" w:rsidP="00546C38">
            <w:pPr>
              <w:jc w:val="center"/>
            </w:pPr>
            <w:r>
              <w:rPr>
                <w:color w:val="000000"/>
              </w:rPr>
              <w:t>9053,18</w:t>
            </w:r>
          </w:p>
        </w:tc>
      </w:tr>
      <w:tr w:rsidR="001B2A35" w14:paraId="74D45D28" w14:textId="77777777" w:rsidTr="009129ED">
        <w:trPr>
          <w:trHeight w:val="335"/>
          <w:jc w:val="center"/>
        </w:trPr>
        <w:tc>
          <w:tcPr>
            <w:tcW w:w="8217" w:type="dxa"/>
          </w:tcPr>
          <w:p w14:paraId="18017B6C" w14:textId="77777777" w:rsidR="001B2A35" w:rsidRDefault="001B2A35" w:rsidP="00546C38">
            <w:r>
              <w:t>Годовые денежные поступления от продажи подписки, руб.</w:t>
            </w:r>
          </w:p>
        </w:tc>
        <w:tc>
          <w:tcPr>
            <w:tcW w:w="1417" w:type="dxa"/>
          </w:tcPr>
          <w:p w14:paraId="0BE89622" w14:textId="77777777" w:rsidR="001B2A35" w:rsidRDefault="001B2A35" w:rsidP="00546C38">
            <w:pPr>
              <w:jc w:val="center"/>
            </w:pPr>
            <w:r>
              <w:t>8 719,73</w:t>
            </w:r>
          </w:p>
        </w:tc>
      </w:tr>
      <w:tr w:rsidR="001B2A35" w14:paraId="14A5210F" w14:textId="77777777" w:rsidTr="009129ED">
        <w:trPr>
          <w:trHeight w:val="335"/>
          <w:jc w:val="center"/>
        </w:trPr>
        <w:tc>
          <w:tcPr>
            <w:tcW w:w="8217" w:type="dxa"/>
          </w:tcPr>
          <w:p w14:paraId="1206BA53" w14:textId="77777777" w:rsidR="001B2A35" w:rsidRDefault="001B2A35" w:rsidP="00546C38">
            <w:r>
              <w:t>Срок окупаемости, лет</w:t>
            </w:r>
          </w:p>
        </w:tc>
        <w:tc>
          <w:tcPr>
            <w:tcW w:w="1417" w:type="dxa"/>
          </w:tcPr>
          <w:p w14:paraId="2726C01F" w14:textId="77777777" w:rsidR="001B2A35" w:rsidRDefault="001B2A35" w:rsidP="00546C38">
            <w:pPr>
              <w:jc w:val="center"/>
              <w:rPr>
                <w:highlight w:val="yellow"/>
              </w:rPr>
            </w:pPr>
            <w:r>
              <w:t>1,03</w:t>
            </w:r>
          </w:p>
        </w:tc>
      </w:tr>
      <w:tr w:rsidR="001B2A35" w14:paraId="669825CC" w14:textId="77777777" w:rsidTr="009129ED">
        <w:trPr>
          <w:trHeight w:val="335"/>
          <w:jc w:val="center"/>
        </w:trPr>
        <w:tc>
          <w:tcPr>
            <w:tcW w:w="8217" w:type="dxa"/>
          </w:tcPr>
          <w:p w14:paraId="1DF1EDFB" w14:textId="77777777" w:rsidR="001B2A35" w:rsidRDefault="001B2A35" w:rsidP="00546C38">
            <w:r>
              <w:t>Количество покупателей для окупаемости, чел.</w:t>
            </w:r>
          </w:p>
        </w:tc>
        <w:tc>
          <w:tcPr>
            <w:tcW w:w="1417" w:type="dxa"/>
          </w:tcPr>
          <w:p w14:paraId="65436C21" w14:textId="77777777" w:rsidR="001B2A35" w:rsidRDefault="001B2A35" w:rsidP="00546C38">
            <w:pPr>
              <w:jc w:val="center"/>
            </w:pPr>
            <w:r>
              <w:t>420</w:t>
            </w:r>
          </w:p>
        </w:tc>
      </w:tr>
    </w:tbl>
    <w:p w14:paraId="26794A60" w14:textId="5883C5B2" w:rsidR="0042376C" w:rsidRPr="00315782" w:rsidRDefault="0042376C" w:rsidP="00315782">
      <w:pPr>
        <w:pStyle w:val="ab"/>
        <w:ind w:right="-1134"/>
        <w:mirrorIndents/>
        <w:jc w:val="center"/>
        <w:rPr>
          <w:rFonts w:ascii="Times New Roman" w:hAnsi="Times New Roman"/>
          <w:lang w:val="en-US"/>
        </w:rPr>
      </w:pPr>
    </w:p>
    <w:sectPr w:rsidR="0042376C" w:rsidRPr="00315782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298D" w14:textId="77777777" w:rsidR="00D13179" w:rsidRDefault="00D13179" w:rsidP="00B9123A">
      <w:r>
        <w:separator/>
      </w:r>
    </w:p>
  </w:endnote>
  <w:endnote w:type="continuationSeparator" w:id="0">
    <w:p w14:paraId="6F082FCC" w14:textId="77777777" w:rsidR="00D13179" w:rsidRDefault="00D13179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3A83" w14:textId="77777777" w:rsidR="00D13179" w:rsidRDefault="00D13179" w:rsidP="00B9123A">
      <w:r>
        <w:separator/>
      </w:r>
    </w:p>
  </w:footnote>
  <w:footnote w:type="continuationSeparator" w:id="0">
    <w:p w14:paraId="4638329B" w14:textId="77777777" w:rsidR="00D13179" w:rsidRDefault="00D13179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08ED"/>
    <w:rsid w:val="00054043"/>
    <w:rsid w:val="0005496B"/>
    <w:rsid w:val="000B44B5"/>
    <w:rsid w:val="000B542E"/>
    <w:rsid w:val="000C7B11"/>
    <w:rsid w:val="000E0AC0"/>
    <w:rsid w:val="000E0E90"/>
    <w:rsid w:val="000E13A2"/>
    <w:rsid w:val="00105F00"/>
    <w:rsid w:val="00116F3A"/>
    <w:rsid w:val="0014108B"/>
    <w:rsid w:val="00141544"/>
    <w:rsid w:val="0014575B"/>
    <w:rsid w:val="00161210"/>
    <w:rsid w:val="001718B7"/>
    <w:rsid w:val="00193450"/>
    <w:rsid w:val="001B0C59"/>
    <w:rsid w:val="001B119D"/>
    <w:rsid w:val="001B2A35"/>
    <w:rsid w:val="00200C18"/>
    <w:rsid w:val="00201050"/>
    <w:rsid w:val="00241912"/>
    <w:rsid w:val="0026794D"/>
    <w:rsid w:val="002C1278"/>
    <w:rsid w:val="002F6FD6"/>
    <w:rsid w:val="00310962"/>
    <w:rsid w:val="00315782"/>
    <w:rsid w:val="00355360"/>
    <w:rsid w:val="00367CCC"/>
    <w:rsid w:val="003976CC"/>
    <w:rsid w:val="003A07AF"/>
    <w:rsid w:val="003B3F02"/>
    <w:rsid w:val="003B6EF6"/>
    <w:rsid w:val="003C7C42"/>
    <w:rsid w:val="003E1E5E"/>
    <w:rsid w:val="003F74DF"/>
    <w:rsid w:val="004230CB"/>
    <w:rsid w:val="0042376C"/>
    <w:rsid w:val="00432D9E"/>
    <w:rsid w:val="00442AB9"/>
    <w:rsid w:val="004443A5"/>
    <w:rsid w:val="00450468"/>
    <w:rsid w:val="00471719"/>
    <w:rsid w:val="00477764"/>
    <w:rsid w:val="00494FEC"/>
    <w:rsid w:val="004A350E"/>
    <w:rsid w:val="004C7A0F"/>
    <w:rsid w:val="004D1E6A"/>
    <w:rsid w:val="004E5CC5"/>
    <w:rsid w:val="004F289C"/>
    <w:rsid w:val="004F78B5"/>
    <w:rsid w:val="00500ADB"/>
    <w:rsid w:val="00507345"/>
    <w:rsid w:val="005120B2"/>
    <w:rsid w:val="00532135"/>
    <w:rsid w:val="00550ABD"/>
    <w:rsid w:val="0058298D"/>
    <w:rsid w:val="005A51A6"/>
    <w:rsid w:val="005B22FD"/>
    <w:rsid w:val="005F240B"/>
    <w:rsid w:val="00603717"/>
    <w:rsid w:val="006125A0"/>
    <w:rsid w:val="00613435"/>
    <w:rsid w:val="00643965"/>
    <w:rsid w:val="00680357"/>
    <w:rsid w:val="00693F1D"/>
    <w:rsid w:val="006A7848"/>
    <w:rsid w:val="006B48B2"/>
    <w:rsid w:val="006B6494"/>
    <w:rsid w:val="006F744F"/>
    <w:rsid w:val="0070741E"/>
    <w:rsid w:val="0072265F"/>
    <w:rsid w:val="00732136"/>
    <w:rsid w:val="00741F81"/>
    <w:rsid w:val="007953C5"/>
    <w:rsid w:val="007A23B6"/>
    <w:rsid w:val="007C1836"/>
    <w:rsid w:val="0080552C"/>
    <w:rsid w:val="00830E34"/>
    <w:rsid w:val="008A0212"/>
    <w:rsid w:val="008B57C4"/>
    <w:rsid w:val="008E1E56"/>
    <w:rsid w:val="00903BB1"/>
    <w:rsid w:val="00903CC6"/>
    <w:rsid w:val="0090726E"/>
    <w:rsid w:val="009129ED"/>
    <w:rsid w:val="00921B72"/>
    <w:rsid w:val="00927C1D"/>
    <w:rsid w:val="00927DBB"/>
    <w:rsid w:val="00937430"/>
    <w:rsid w:val="00952D79"/>
    <w:rsid w:val="009612DF"/>
    <w:rsid w:val="00972A74"/>
    <w:rsid w:val="00986E0B"/>
    <w:rsid w:val="00987296"/>
    <w:rsid w:val="009E27D2"/>
    <w:rsid w:val="009F1746"/>
    <w:rsid w:val="009F71FC"/>
    <w:rsid w:val="00A11B9B"/>
    <w:rsid w:val="00A14063"/>
    <w:rsid w:val="00A4184D"/>
    <w:rsid w:val="00A85DCD"/>
    <w:rsid w:val="00AB494D"/>
    <w:rsid w:val="00AC0843"/>
    <w:rsid w:val="00AC64E8"/>
    <w:rsid w:val="00AD2050"/>
    <w:rsid w:val="00B027F8"/>
    <w:rsid w:val="00B14B03"/>
    <w:rsid w:val="00B30F86"/>
    <w:rsid w:val="00B36AB7"/>
    <w:rsid w:val="00B42829"/>
    <w:rsid w:val="00B500F2"/>
    <w:rsid w:val="00B71321"/>
    <w:rsid w:val="00B9123A"/>
    <w:rsid w:val="00BD4A8F"/>
    <w:rsid w:val="00C24260"/>
    <w:rsid w:val="00C34D69"/>
    <w:rsid w:val="00C523CD"/>
    <w:rsid w:val="00C620B9"/>
    <w:rsid w:val="00C71D1B"/>
    <w:rsid w:val="00C96A26"/>
    <w:rsid w:val="00CB1BC0"/>
    <w:rsid w:val="00CC16A5"/>
    <w:rsid w:val="00CD416C"/>
    <w:rsid w:val="00D13179"/>
    <w:rsid w:val="00D544E4"/>
    <w:rsid w:val="00D81DE1"/>
    <w:rsid w:val="00D9530F"/>
    <w:rsid w:val="00DA5382"/>
    <w:rsid w:val="00DB23DD"/>
    <w:rsid w:val="00DD31D6"/>
    <w:rsid w:val="00DE1DE5"/>
    <w:rsid w:val="00E06A6A"/>
    <w:rsid w:val="00E10EEF"/>
    <w:rsid w:val="00E246A2"/>
    <w:rsid w:val="00E40B41"/>
    <w:rsid w:val="00E507B3"/>
    <w:rsid w:val="00E952D0"/>
    <w:rsid w:val="00EF5BE7"/>
    <w:rsid w:val="00F039FE"/>
    <w:rsid w:val="00F160BE"/>
    <w:rsid w:val="00F40286"/>
    <w:rsid w:val="00F4296F"/>
    <w:rsid w:val="00F452CC"/>
    <w:rsid w:val="00F83691"/>
    <w:rsid w:val="00F91279"/>
    <w:rsid w:val="00FA6B45"/>
    <w:rsid w:val="00FD1714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EEA0E"/>
  <w15:chartTrackingRefBased/>
  <w15:docId w15:val="{027C252A-2F80-4263-BD34-774D12B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39"/>
    <w:rsid w:val="008B57C4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link w:val="ab"/>
    <w:rsid w:val="00A4184D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cp:lastModifiedBy>Eugene Goncharevich</cp:lastModifiedBy>
  <cp:revision>9</cp:revision>
  <cp:lastPrinted>2019-05-28T19:46:00Z</cp:lastPrinted>
  <dcterms:created xsi:type="dcterms:W3CDTF">2024-06-14T04:58:00Z</dcterms:created>
  <dcterms:modified xsi:type="dcterms:W3CDTF">2024-06-14T12:05:00Z</dcterms:modified>
</cp:coreProperties>
</file>